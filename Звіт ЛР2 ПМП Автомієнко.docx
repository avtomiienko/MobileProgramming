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3F7990" w:rsidR="00971652" w:rsidP="24C5E9C8" w:rsidRDefault="5E4DE156" w14:paraId="0F6D966D" w14:textId="347E33E0">
      <w:pPr>
        <w:pStyle w:val="1"/>
        <w:numPr>
          <w:ilvl w:val="0"/>
          <w:numId w:val="0"/>
        </w:numPr>
        <w:spacing w:line="360" w:lineRule="auto"/>
        <w:rPr>
          <w:rFonts w:eastAsia="Arial"/>
          <w:caps w:val="0"/>
          <w:smallCaps w:val="0"/>
          <w:color w:val="000000" w:themeColor="text1" w:themeTint="FF" w:themeShade="FF"/>
          <w:sz w:val="32"/>
          <w:szCs w:val="32"/>
          <w:lang w:val="ru"/>
        </w:rPr>
      </w:pPr>
      <w:bookmarkStart w:name="_Toc395438149" w:id="0"/>
      <w:bookmarkStart w:name="_Toc118876404" w:id="1"/>
      <w:r w:rsidRPr="24C5E9C8" w:rsidR="720C2EDB">
        <w:rPr>
          <w:sz w:val="32"/>
          <w:szCs w:val="32"/>
        </w:rPr>
        <w:t>Л</w:t>
      </w:r>
      <w:r w:rsidRPr="24C5E9C8" w:rsidR="7B4B21CF">
        <w:rPr>
          <w:sz w:val="32"/>
          <w:szCs w:val="32"/>
        </w:rPr>
        <w:t>АБОРАТОРНА РОБОТА №</w:t>
      </w:r>
      <w:r w:rsidRPr="24C5E9C8" w:rsidR="009C2C49">
        <w:rPr>
          <w:sz w:val="32"/>
          <w:szCs w:val="32"/>
        </w:rPr>
        <w:t>2</w:t>
      </w:r>
      <w:r w:rsidRPr="24C5E9C8" w:rsidR="720C2EDB">
        <w:rPr>
          <w:sz w:val="32"/>
          <w:szCs w:val="32"/>
        </w:rPr>
        <w:t xml:space="preserve">. </w:t>
      </w:r>
      <w:r>
        <w:br/>
      </w:r>
      <w:bookmarkEnd w:id="0"/>
      <w:bookmarkEnd w:id="1"/>
      <w:r w:rsidRPr="24C5E9C8" w:rsidR="0312ACE5">
        <w:rPr>
          <w:rFonts w:eastAsia="Arial"/>
          <w:caps w:val="0"/>
          <w:smallCaps w:val="0"/>
          <w:color w:val="000000" w:themeColor="text1" w:themeTint="FF" w:themeShade="FF"/>
          <w:sz w:val="32"/>
          <w:szCs w:val="32"/>
          <w:lang w:val="ru"/>
        </w:rPr>
        <w:t>ПРОГРАМНІ КОМПОНЕНТИ ANDROID</w:t>
      </w:r>
    </w:p>
    <w:p w:rsidRPr="00E63BEA" w:rsidR="00971652" w:rsidP="003F7990" w:rsidRDefault="5E4DE156" w14:paraId="3147E642" w14:textId="10A82CF0">
      <w:pPr>
        <w:pStyle w:val="2"/>
        <w:spacing w:line="360" w:lineRule="auto"/>
        <w:rPr/>
      </w:pPr>
      <w:r w:rsidR="720C2EDB">
        <w:rPr/>
        <w:t>Мета роботи</w:t>
      </w:r>
    </w:p>
    <w:p w:rsidR="4FB7AC0C" w:rsidP="24C5E9C8" w:rsidRDefault="4FB7AC0C" w14:paraId="7B3080DD" w14:textId="696175CE">
      <w:pPr>
        <w:pStyle w:val="a6"/>
        <w:spacing w:before="240" w:after="240" w:line="360" w:lineRule="auto"/>
        <w:ind w:left="0" w:right="0"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"/>
        </w:rPr>
      </w:pPr>
      <w:r w:rsidRPr="24C5E9C8" w:rsidR="0615E2E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"/>
        </w:rPr>
        <w:t>Ознайомитись з чотирма програмними компонентами Androidдодатків: Activity, Service, Broadcast Receiver, Content Provider. Ознайомитись з принципами взаємодії між компонентами Android. Навчитись розробляти багатокомпонентні Android-додатки. Ознайомитись з системою дозволів (Android Permissions) та з системою зберігання даних Shared Preferences.</w:t>
      </w:r>
    </w:p>
    <w:p w:rsidR="24C5E9C8" w:rsidP="24C5E9C8" w:rsidRDefault="24C5E9C8" w14:paraId="6EB306AE" w14:textId="59B1AE18">
      <w:pPr>
        <w:pStyle w:val="a6"/>
        <w:spacing w:before="240" w:after="240" w:line="360" w:lineRule="auto"/>
        <w:ind w:left="0" w:right="0" w:firstLine="70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"/>
        </w:rPr>
      </w:pPr>
    </w:p>
    <w:p w:rsidRPr="008450C7" w:rsidR="00971652" w:rsidP="4D64360D" w:rsidRDefault="5E4DE156" w14:paraId="785AF17F" w14:textId="401D770E">
      <w:pPr>
        <w:pStyle w:val="2"/>
        <w:spacing w:line="360" w:lineRule="auto"/>
        <w:rPr>
          <w:rStyle w:val="hps"/>
        </w:rPr>
      </w:pPr>
      <w:r w:rsidRPr="24C5E9C8" w:rsidR="720C2EDB">
        <w:rPr>
          <w:rStyle w:val="hps"/>
        </w:rPr>
        <w:t xml:space="preserve">Порядок виконання </w:t>
      </w:r>
      <w:r w:rsidRPr="24C5E9C8" w:rsidR="720C2EDB">
        <w:rPr>
          <w:rStyle w:val="hps"/>
        </w:rPr>
        <w:t>роботи</w:t>
      </w:r>
    </w:p>
    <w:p w:rsidR="32BEF1B1" w:rsidP="24C5E9C8" w:rsidRDefault="32BEF1B1" w14:paraId="4FA236D3" w14:textId="7E205ED1">
      <w:pPr>
        <w:pStyle w:val="a7"/>
        <w:suppressLineNumbers w:val="0"/>
        <w:bidi w:val="0"/>
        <w:spacing w:before="0" w:beforeAutospacing="off" w:after="0" w:afterAutospacing="off" w:line="259" w:lineRule="auto"/>
        <w:ind w:left="0" w:right="0" w:firstLine="737"/>
        <w:jc w:val="both"/>
      </w:pPr>
      <w:r w:rsidR="32BEF1B1">
        <w:rPr/>
        <w:t>Додамо</w:t>
      </w:r>
      <w:r w:rsidR="32BEF1B1">
        <w:rPr/>
        <w:t xml:space="preserve"> до </w:t>
      </w:r>
      <w:r w:rsidR="32BEF1B1">
        <w:rPr/>
        <w:t>проєкту</w:t>
      </w:r>
      <w:r w:rsidR="32BEF1B1">
        <w:rPr/>
        <w:t xml:space="preserve"> </w:t>
      </w:r>
      <w:r w:rsidR="32BEF1B1">
        <w:rPr/>
        <w:t>всі</w:t>
      </w:r>
      <w:r w:rsidR="32BEF1B1">
        <w:rPr/>
        <w:t xml:space="preserve"> </w:t>
      </w:r>
      <w:r w:rsidR="32BEF1B1">
        <w:rPr/>
        <w:t>файли</w:t>
      </w:r>
      <w:r w:rsidR="32BEF1B1">
        <w:rPr/>
        <w:t xml:space="preserve"> та </w:t>
      </w:r>
      <w:r w:rsidR="32BEF1B1">
        <w:rPr/>
        <w:t>класи</w:t>
      </w:r>
      <w:r w:rsidR="32BEF1B1">
        <w:rPr/>
        <w:t xml:space="preserve"> </w:t>
      </w:r>
      <w:r w:rsidR="32BEF1B1">
        <w:rPr/>
        <w:t>наведені</w:t>
      </w:r>
      <w:r w:rsidR="32BEF1B1">
        <w:rPr/>
        <w:t xml:space="preserve"> в </w:t>
      </w:r>
      <w:r w:rsidR="32BEF1B1">
        <w:rPr/>
        <w:t>методичних</w:t>
      </w:r>
      <w:r w:rsidR="32BEF1B1">
        <w:rPr/>
        <w:t xml:space="preserve"> </w:t>
      </w:r>
      <w:r w:rsidR="32BEF1B1">
        <w:rPr/>
        <w:t>вказівкахю</w:t>
      </w:r>
    </w:p>
    <w:p w:rsidR="24C5E9C8" w:rsidP="24C5E9C8" w:rsidRDefault="24C5E9C8" w14:paraId="5E10282A" w14:textId="61594081">
      <w:pPr>
        <w:pStyle w:val="a7"/>
        <w:suppressLineNumbers w:val="0"/>
        <w:bidi w:val="0"/>
        <w:spacing w:before="0" w:beforeAutospacing="off" w:after="0" w:afterAutospacing="off" w:line="259" w:lineRule="auto"/>
        <w:ind w:left="0" w:right="0" w:firstLine="737"/>
        <w:jc w:val="both"/>
      </w:pPr>
    </w:p>
    <w:p w:rsidR="32BEF1B1" w:rsidP="24C5E9C8" w:rsidRDefault="32BEF1B1" w14:paraId="04DA465E" w14:textId="287606BE">
      <w:pPr>
        <w:pStyle w:val="a7"/>
        <w:suppressLineNumbers w:val="0"/>
        <w:bidi w:val="0"/>
        <w:spacing w:before="0" w:beforeAutospacing="off" w:after="0" w:afterAutospacing="off" w:line="259" w:lineRule="auto"/>
        <w:ind w:left="0" w:right="0" w:firstLine="737"/>
        <w:jc w:val="both"/>
      </w:pPr>
      <w:r w:rsidR="32BEF1B1">
        <w:rPr/>
        <w:t>Створимо</w:t>
      </w:r>
      <w:r w:rsidR="32BEF1B1">
        <w:rPr/>
        <w:t xml:space="preserve"> </w:t>
      </w:r>
      <w:r w:rsidR="32BEF1B1">
        <w:rPr/>
        <w:t>реалізації</w:t>
      </w:r>
      <w:r w:rsidR="32BEF1B1">
        <w:rPr/>
        <w:t xml:space="preserve"> </w:t>
      </w:r>
      <w:r w:rsidR="32BEF1B1">
        <w:rPr/>
        <w:t>GalleryStorage</w:t>
      </w:r>
      <w:r w:rsidR="32BEF1B1">
        <w:rPr/>
        <w:t xml:space="preserve">, яка </w:t>
      </w:r>
      <w:r w:rsidR="32BEF1B1">
        <w:rPr/>
        <w:t>зберігає</w:t>
      </w:r>
      <w:r w:rsidR="32BEF1B1">
        <w:rPr/>
        <w:t xml:space="preserve"> </w:t>
      </w:r>
      <w:r w:rsidR="32BEF1B1">
        <w:rPr/>
        <w:t>фотографії</w:t>
      </w:r>
      <w:r w:rsidR="32BEF1B1">
        <w:rPr/>
        <w:t xml:space="preserve"> в </w:t>
      </w:r>
      <w:r w:rsidR="32BEF1B1">
        <w:rPr/>
        <w:t>пам’яті</w:t>
      </w:r>
      <w:r w:rsidR="32BEF1B1">
        <w:rPr/>
        <w:t>.</w:t>
      </w:r>
      <w:r>
        <w:br/>
      </w:r>
    </w:p>
    <w:p w:rsidR="779CC1D1" w:rsidP="24C5E9C8" w:rsidRDefault="779CC1D1" w14:paraId="12D56906" w14:textId="659C36FC">
      <w:pPr>
        <w:pStyle w:val="a2"/>
        <w:bidi w:val="0"/>
        <w:rPr/>
      </w:pPr>
      <w:r w:rsidR="779CC1D1">
        <w:rPr/>
        <w:t>Реалізація GalleryStorage</w:t>
      </w:r>
    </w:p>
    <w:tbl>
      <w:tblPr>
        <w:tblStyle w:val="aff0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345"/>
      </w:tblGrid>
      <w:tr w:rsidR="24C5E9C8" w:rsidTr="24C5E9C8" w14:paraId="67B94274">
        <w:trPr>
          <w:trHeight w:val="300"/>
        </w:trPr>
        <w:tc>
          <w:tcPr>
            <w:tcW w:w="9345" w:type="dxa"/>
            <w:tcMar/>
            <w:vAlign w:val="top"/>
          </w:tcPr>
          <w:p w:rsidR="44D1733C" w:rsidP="24C5E9C8" w:rsidRDefault="44D1733C" w14:paraId="2DFD2017" w14:textId="05713879">
            <w:pPr>
              <w:shd w:val="clear" w:color="auto" w:fill="1E1F22"/>
              <w:bidi w:val="0"/>
              <w:spacing w:before="0" w:beforeAutospacing="off" w:after="0" w:afterAutospacing="off"/>
              <w:ind w:firstLine="0"/>
              <w:jc w:val="left"/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</w:pP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package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ua.cn.stu.lab2.screens.gallery;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java.io.ByteArrayInputStream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java.io.ByteArrayOutputStream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java.io.InputStream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java.io.OutputStream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java.util.HashMap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java.util.List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java.util.Map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lombok.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AllArgsConstructor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lombok.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Data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import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ua.cn.stu.randomgallery.GalleryStorage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public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class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InMemoryGalleryStorage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implements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GalleryStorage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private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final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Map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&lt;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, Image&gt;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images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=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new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HashMap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&lt;&gt;();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private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long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timestamp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@Override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public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InputStream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56A8F5"/>
                <w:sz w:val="24"/>
                <w:szCs w:val="24"/>
                <w:lang w:val="ru-RU"/>
              </w:rPr>
              <w:t>read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s)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Image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image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=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images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.get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(s);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return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new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ByteArrayInputStream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image.getOut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().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toByteArray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());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@Override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public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OutputStream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56A8F5"/>
                <w:sz w:val="24"/>
                <w:szCs w:val="24"/>
                <w:lang w:val="ru-RU"/>
              </w:rPr>
              <w:t>write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s,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s1)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Image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image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=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new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Image(s, s1,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new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ByteArrayOutputStream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());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images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.put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(s,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image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);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return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image.getOut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@Override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public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boolean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56A8F5"/>
                <w:sz w:val="24"/>
                <w:szCs w:val="24"/>
                <w:lang w:val="ru-RU"/>
              </w:rPr>
              <w:t>isExists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s)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return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images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.containsKey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(s);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@Override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public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56A8F5"/>
                <w:sz w:val="24"/>
                <w:szCs w:val="24"/>
                <w:lang w:val="ru-RU"/>
              </w:rPr>
              <w:t>getName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s)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return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images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.get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(s).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getName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@Override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public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void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56A8F5"/>
                <w:sz w:val="24"/>
                <w:szCs w:val="24"/>
                <w:lang w:val="ru-RU"/>
              </w:rPr>
              <w:t>delete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s)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images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.remove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(s);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@Override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public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void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56A8F5"/>
                <w:sz w:val="24"/>
                <w:szCs w:val="24"/>
                <w:lang w:val="ru-RU"/>
              </w:rPr>
              <w:t>rename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s,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s1)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Image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image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=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images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.remove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(s);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image.setId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(s1);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images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.put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(s1,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image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@Override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public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List&lt;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&gt;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56A8F5"/>
                <w:sz w:val="24"/>
                <w:szCs w:val="24"/>
                <w:lang w:val="ru-RU"/>
              </w:rPr>
              <w:t>getAll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()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return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List.</w:t>
            </w:r>
            <w:r w:rsidRPr="24C5E9C8" w:rsidR="44D1733C">
              <w:rPr>
                <w:rFonts w:ascii="Segoe UI" w:hAnsi="Segoe UI" w:eastAsia="Segoe UI" w:cs="Segoe UI"/>
                <w:i w:val="1"/>
                <w:iCs w:val="1"/>
                <w:noProof w:val="0"/>
                <w:color w:val="BCBEC4"/>
                <w:sz w:val="24"/>
                <w:szCs w:val="24"/>
                <w:lang w:val="ru-RU"/>
              </w:rPr>
              <w:t>copyOf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images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.keySet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());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@Override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public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long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56A8F5"/>
                <w:sz w:val="24"/>
                <w:szCs w:val="24"/>
                <w:lang w:val="ru-RU"/>
              </w:rPr>
              <w:t>getTimestamp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()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return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timestamp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@Override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public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void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56A8F5"/>
                <w:sz w:val="24"/>
                <w:szCs w:val="24"/>
                <w:lang w:val="ru-RU"/>
              </w:rPr>
              <w:t>setTimestamp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(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long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l)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timestamp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= l;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>@Data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@AllArgsConstructor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3AE60"/>
                <w:sz w:val="24"/>
                <w:szCs w:val="24"/>
                <w:lang w:val="ru-RU"/>
              </w:rPr>
              <w:t xml:space="preserve">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private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static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class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Image {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private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id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private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String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name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   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>private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F8E6D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ByteArrayOutputStream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C77DBB"/>
                <w:sz w:val="24"/>
                <w:szCs w:val="24"/>
                <w:lang w:val="ru-RU"/>
              </w:rPr>
              <w:t>out</w:t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;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 xml:space="preserve">    }</w:t>
            </w:r>
            <w:r>
              <w:br/>
            </w:r>
            <w:r w:rsidRPr="24C5E9C8" w:rsidR="44D1733C">
              <w:rPr>
                <w:rFonts w:ascii="Segoe UI" w:hAnsi="Segoe UI" w:eastAsia="Segoe UI" w:cs="Segoe UI"/>
                <w:noProof w:val="0"/>
                <w:color w:val="BCBEC4"/>
                <w:sz w:val="24"/>
                <w:szCs w:val="24"/>
                <w:lang w:val="ru-RU"/>
              </w:rPr>
              <w:t>}</w:t>
            </w:r>
            <w:r>
              <w:br/>
            </w:r>
          </w:p>
        </w:tc>
      </w:tr>
    </w:tbl>
    <w:p w:rsidR="24C5E9C8" w:rsidP="24C5E9C8" w:rsidRDefault="24C5E9C8" w14:paraId="22F8D3C0" w14:textId="40316145">
      <w:pPr>
        <w:pStyle w:val="a7"/>
        <w:suppressLineNumbers w:val="0"/>
        <w:bidi w:val="0"/>
        <w:spacing w:before="0" w:beforeAutospacing="off" w:after="0" w:afterAutospacing="off" w:line="259" w:lineRule="auto"/>
        <w:ind w:left="0" w:right="0" w:firstLine="737"/>
        <w:jc w:val="both"/>
      </w:pPr>
    </w:p>
    <w:p w:rsidR="24C5E9C8" w:rsidP="24C5E9C8" w:rsidRDefault="24C5E9C8" w14:paraId="0C3115E5" w14:textId="20BB7343">
      <w:pPr>
        <w:pStyle w:val="a7"/>
        <w:suppressLineNumbers w:val="0"/>
        <w:bidi w:val="0"/>
        <w:spacing w:before="0" w:beforeAutospacing="off" w:after="0" w:afterAutospacing="off" w:line="259" w:lineRule="auto"/>
        <w:ind w:left="0" w:right="0" w:firstLine="0"/>
        <w:jc w:val="both"/>
      </w:pPr>
    </w:p>
    <w:p w:rsidR="624FFABC" w:rsidP="5728FA62" w:rsidRDefault="624FFABC" w14:paraId="6B23F8C2" w14:textId="6FB19CC1">
      <w:pPr>
        <w:pStyle w:val="a7"/>
        <w:suppressLineNumbers w:val="0"/>
        <w:bidi w:val="0"/>
        <w:spacing w:before="0" w:beforeAutospacing="off" w:after="0" w:afterAutospacing="off" w:line="259" w:lineRule="auto"/>
        <w:ind w:left="0" w:right="0" w:firstLine="737"/>
        <w:jc w:val="both"/>
      </w:pPr>
      <w:r w:rsidR="624FFABC">
        <w:rPr/>
        <w:t>Протестуємо</w:t>
      </w:r>
      <w:r w:rsidR="624FFABC">
        <w:rPr/>
        <w:t xml:space="preserve"> роботу </w:t>
      </w:r>
      <w:r w:rsidR="624FFABC">
        <w:rPr/>
        <w:t>застосунку</w:t>
      </w:r>
      <w:r w:rsidR="78EFA169">
        <w:rPr/>
        <w:t>.</w:t>
      </w:r>
    </w:p>
    <w:p w:rsidR="5728FA62" w:rsidP="5728FA62" w:rsidRDefault="5728FA62" w14:paraId="76DA3BFD" w14:textId="1A30DD67">
      <w:pPr>
        <w:pStyle w:val="a7"/>
        <w:suppressLineNumbers w:val="0"/>
        <w:bidi w:val="0"/>
        <w:spacing w:before="0" w:beforeAutospacing="off" w:after="0" w:afterAutospacing="off" w:line="259" w:lineRule="auto"/>
        <w:ind w:left="0" w:right="0" w:firstLine="737"/>
        <w:jc w:val="both"/>
      </w:pPr>
    </w:p>
    <w:p w:rsidR="78EFA169" w:rsidP="5728FA62" w:rsidRDefault="78EFA169" w14:paraId="1BFDD565" w14:textId="76015E0F">
      <w:pPr>
        <w:pStyle w:val="a7"/>
        <w:bidi w:val="0"/>
        <w:spacing w:before="0" w:beforeAutospacing="off" w:after="0" w:afterAutospacing="off" w:line="259" w:lineRule="auto"/>
        <w:ind w:left="0" w:right="0" w:firstLine="0"/>
        <w:jc w:val="center"/>
      </w:pPr>
      <w:r w:rsidR="1E3E02F9">
        <w:drawing>
          <wp:inline wp14:editId="160EFD44" wp14:anchorId="1F1F306C">
            <wp:extent cx="2676525" cy="5943600"/>
            <wp:effectExtent l="0" t="0" r="0" b="0"/>
            <wp:docPr id="1562624412" name="drawing" title="Сбой скачивания изображения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2624412" name=""/>
                    <pic:cNvPicPr/>
                  </pic:nvPicPr>
                  <pic:blipFill>
                    <a:blip xmlns:r="http://schemas.openxmlformats.org/officeDocument/2006/relationships" r:embed="rId10086645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EFA169" w:rsidP="5728FA62" w:rsidRDefault="78EFA169" w14:paraId="72E8F833" w14:textId="42E11D68">
      <w:pPr>
        <w:pStyle w:val="a"/>
        <w:bidi w:val="0"/>
        <w:rPr/>
      </w:pPr>
      <w:r w:rsidR="78EFA169">
        <w:rPr/>
        <w:t>Головне вікно застосунку</w:t>
      </w:r>
    </w:p>
    <w:p w:rsidR="5728FA62" w:rsidP="5728FA62" w:rsidRDefault="5728FA62" w14:paraId="2480CF1B" w14:textId="7F88251F">
      <w:pPr>
        <w:pStyle w:val="a7"/>
        <w:bidi w:val="0"/>
        <w:spacing w:before="0" w:beforeAutospacing="off" w:after="0" w:afterAutospacing="off" w:line="259" w:lineRule="auto"/>
        <w:ind w:left="0" w:right="0" w:firstLine="737"/>
        <w:jc w:val="both"/>
      </w:pPr>
    </w:p>
    <w:p w:rsidR="78EFA169" w:rsidP="5728FA62" w:rsidRDefault="78EFA169" w14:paraId="13CFBE57" w14:textId="34BEEDFD">
      <w:pPr>
        <w:pStyle w:val="a7"/>
        <w:bidi w:val="0"/>
        <w:spacing w:before="0" w:beforeAutospacing="off" w:after="0" w:afterAutospacing="off" w:line="259" w:lineRule="auto"/>
        <w:ind w:left="0" w:right="0" w:firstLine="0"/>
        <w:jc w:val="center"/>
      </w:pPr>
      <w:r w:rsidR="11418003">
        <w:drawing>
          <wp:inline wp14:editId="4DF285AF" wp14:anchorId="72166281">
            <wp:extent cx="2676525" cy="5943600"/>
            <wp:effectExtent l="0" t="0" r="0" b="0"/>
            <wp:docPr id="741605364" name="drawing" title="Сбой скачивания изображения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1605364" name=""/>
                    <pic:cNvPicPr/>
                  </pic:nvPicPr>
                  <pic:blipFill>
                    <a:blip xmlns:r="http://schemas.openxmlformats.org/officeDocument/2006/relationships" r:embed="rId20651652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EFA169" w:rsidP="5728FA62" w:rsidRDefault="78EFA169" w14:paraId="473A69EF" w14:textId="3A23E24D">
      <w:pPr>
        <w:pStyle w:val="a"/>
        <w:bidi w:val="0"/>
        <w:rPr/>
      </w:pPr>
      <w:r w:rsidR="78EFA169">
        <w:rPr/>
        <w:t xml:space="preserve">Вікно </w:t>
      </w:r>
      <w:r w:rsidR="1BE23AD9">
        <w:rPr/>
        <w:t>з вибраною фотографією</w:t>
      </w:r>
    </w:p>
    <w:p w:rsidR="5728FA62" w:rsidP="5728FA62" w:rsidRDefault="5728FA62" w14:paraId="7E38D8C8" w14:textId="64BB8F1D">
      <w:pPr>
        <w:pStyle w:val="a7"/>
        <w:bidi w:val="0"/>
        <w:spacing w:before="0" w:beforeAutospacing="off" w:after="0" w:afterAutospacing="off" w:line="259" w:lineRule="auto"/>
        <w:ind w:left="0" w:right="0" w:firstLine="737"/>
        <w:jc w:val="both"/>
      </w:pPr>
    </w:p>
    <w:p w:rsidR="5728FA62" w:rsidP="5728FA62" w:rsidRDefault="5728FA62" w14:paraId="30ACBE64" w14:textId="4893AA4D">
      <w:pPr>
        <w:pStyle w:val="a7"/>
        <w:bidi w:val="0"/>
      </w:pPr>
    </w:p>
    <w:p w:rsidRPr="004D35DD" w:rsidR="00971652" w:rsidP="5728FA62" w:rsidRDefault="00971652" w14:paraId="4586B873" w14:textId="69B05B9E">
      <w:pPr>
        <w:pStyle w:val="2"/>
        <w:rPr/>
      </w:pPr>
      <w:r w:rsidR="5467FA20">
        <w:rPr/>
        <w:t>Висновки</w:t>
      </w:r>
    </w:p>
    <w:p w:rsidR="2A68B4B7" w:rsidP="24C5E9C8" w:rsidRDefault="2A68B4B7" w14:paraId="2D65EBCA" w14:textId="3D7DA40D">
      <w:pPr>
        <w:pStyle w:val="a0"/>
        <w:numPr>
          <w:ilvl w:val="0"/>
          <w:numId w:val="0"/>
        </w:numPr>
        <w:suppressLineNumbers w:val="0"/>
        <w:bidi w:val="0"/>
        <w:spacing w:before="120" w:beforeAutospacing="off" w:after="120" w:afterAutospacing="off" w:line="36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"/>
        </w:rPr>
      </w:pPr>
      <w:r w:rsidRPr="24C5E9C8" w:rsidR="5EAA879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"/>
        </w:rPr>
        <w:t>Ознайомились з чотирма програмними компонентами Android-додатків: Activity, Service, Broadcast Receiver, Content Provider. Ознайомились з принципами взаємодії між компонентами Android. Навчились розробляти багатокомпонентні Android-додатки. Ознайомились з системою дозволів (Android Permissions) та з системою зберігання даних Shared Preferences.</w:t>
      </w:r>
    </w:p>
    <w:sectPr w:rsidRPr="003F7990" w:rsidR="00971652" w:rsidSect="005E24EF">
      <w:headerReference w:type="default" r:id="rId12"/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07067" w:rsidP="00BF0379" w:rsidRDefault="00A07067" w14:paraId="4DA5A3C3" w14:textId="77777777">
      <w:pPr>
        <w:spacing w:after="0"/>
      </w:pPr>
      <w:r>
        <w:separator/>
      </w:r>
    </w:p>
  </w:endnote>
  <w:endnote w:type="continuationSeparator" w:id="0">
    <w:p w:rsidR="00A07067" w:rsidP="00BF0379" w:rsidRDefault="00A07067" w14:paraId="14B07332" w14:textId="7777777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07067" w:rsidP="00BF0379" w:rsidRDefault="00A07067" w14:paraId="5C64937B" w14:textId="77777777">
      <w:pPr>
        <w:spacing w:after="0"/>
      </w:pPr>
      <w:r>
        <w:separator/>
      </w:r>
    </w:p>
  </w:footnote>
  <w:footnote w:type="continuationSeparator" w:id="0">
    <w:p w:rsidR="00A07067" w:rsidP="00BF0379" w:rsidRDefault="00A07067" w14:paraId="1341F2A1" w14:textId="7777777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71652" w:rsidP="00BF0379" w:rsidRDefault="00971652" w14:paraId="041F913A" w14:textId="77777777">
    <w:pPr>
      <w:pStyle w:val="ae"/>
      <w:jc w:val="right"/>
    </w:pPr>
    <w:r>
      <w:rPr>
        <w:sz w:val="24"/>
        <w:szCs w:val="24"/>
      </w:rPr>
      <w:t>ПІ-221</w:t>
    </w:r>
    <w:r w:rsidRPr="00850349">
      <w:rPr>
        <w:sz w:val="24"/>
        <w:szCs w:val="24"/>
        <w:lang w:val="ru-RU"/>
      </w:rPr>
      <w:t>;</w:t>
    </w:r>
    <w:r>
      <w:rPr>
        <w:sz w:val="24"/>
        <w:szCs w:val="24"/>
      </w:rPr>
      <w:t xml:space="preserve"> Автмомієнко Ярослав Григорович</w:t>
    </w:r>
    <w:r w:rsidRPr="00850349">
      <w:rPr>
        <w:sz w:val="24"/>
        <w:szCs w:val="24"/>
        <w:lang w:val="ru-RU"/>
      </w:rPr>
      <w:t>;</w:t>
    </w:r>
    <w:r>
      <w:rPr>
        <w:sz w:val="24"/>
        <w:szCs w:val="24"/>
      </w:rPr>
      <w:t xml:space="preserve"> Варіант 1</w:t>
    </w:r>
    <w:r>
      <w:tab/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noProof/>
      </w:rPr>
      <w:t>32</w:t>
    </w:r>
    <w:r>
      <w:rPr>
        <w:noProof/>
      </w:rPr>
      <w:fldChar w:fldCharType="end"/>
    </w:r>
  </w:p>
  <w:p w:rsidR="00971652" w:rsidRDefault="00971652" w14:paraId="4A131B36" w14:textId="77777777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384621C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1F4D1E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5DF61FF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5721F5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65F019C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CDF0199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9CC6F95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BC6047D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3C04C7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4A8C35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020A61F9"/>
    <w:multiLevelType w:val="multilevel"/>
    <w:tmpl w:val="77FEEF46"/>
    <w:lvl w:ilvl="0">
      <w:start w:val="1"/>
      <w:numFmt w:val="decimal"/>
      <w:suff w:val="nothing"/>
      <w:lvlText w:val="%1."/>
      <w:lvlJc w:val="left"/>
      <w:pPr>
        <w:ind w:left="360" w:hanging="360"/>
      </w:pPr>
      <w:rPr>
        <w:rFonts w:hint="default" w:cs="Times New Roman"/>
      </w:rPr>
    </w:lvl>
    <w:lvl w:ilvl="1">
      <w:start w:val="1"/>
      <w:numFmt w:val="decimal"/>
      <w:pStyle w:val="a"/>
      <w:suff w:val="space"/>
      <w:lvlText w:val="Рисунок %1.%2 – "/>
      <w:lvlJc w:val="center"/>
      <w:pPr>
        <w:ind w:left="6179" w:hanging="5470"/>
      </w:pPr>
      <w:rPr>
        <w:rFonts w:hint="default"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 w:cs="Times New Roman"/>
      </w:rPr>
    </w:lvl>
  </w:abstractNum>
  <w:abstractNum w:abstractNumId="11" w15:restartNumberingAfterBreak="0">
    <w:nsid w:val="076B4A68"/>
    <w:multiLevelType w:val="multilevel"/>
    <w:tmpl w:val="13DC4D0A"/>
    <w:lvl w:ilvl="0">
      <w:start w:val="1"/>
      <w:numFmt w:val="decimal"/>
      <w:lvlText w:val="%1."/>
      <w:lvlJc w:val="left"/>
      <w:pPr>
        <w:ind w:left="360" w:hanging="360"/>
      </w:pPr>
      <w:rPr>
        <w:rFonts w:hint="default" w:cs="Times New Roman"/>
      </w:rPr>
    </w:lvl>
    <w:lvl w:ilvl="1">
      <w:start w:val="1"/>
      <w:numFmt w:val="decimal"/>
      <w:suff w:val="space"/>
      <w:lvlText w:val="Ліістинг %1.%2 –"/>
      <w:lvlJc w:val="left"/>
      <w:pPr>
        <w:ind w:left="792" w:hanging="432"/>
      </w:pPr>
      <w:rPr>
        <w:rFonts w:hint="default"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 w:cs="Times New Roman"/>
      </w:rPr>
    </w:lvl>
  </w:abstractNum>
  <w:abstractNum w:abstractNumId="12" w15:restartNumberingAfterBreak="0">
    <w:nsid w:val="114D5771"/>
    <w:multiLevelType w:val="hybridMultilevel"/>
    <w:tmpl w:val="90CC5E48"/>
    <w:lvl w:ilvl="0" w:tplc="77B4C6D4">
      <w:start w:val="1"/>
      <w:numFmt w:val="decimal"/>
      <w:lvlText w:val="%1."/>
      <w:lvlJc w:val="left"/>
      <w:pPr>
        <w:ind w:left="1097" w:hanging="360"/>
      </w:pPr>
      <w:rPr>
        <w:rFonts w:hint="default" w:cs="Times New Roman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5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41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  <w:rPr>
        <w:rFonts w:cs="Times New Roman"/>
      </w:rPr>
    </w:lvl>
  </w:abstractNum>
  <w:abstractNum w:abstractNumId="13" w15:restartNumberingAfterBreak="0">
    <w:nsid w:val="15341FBA"/>
    <w:multiLevelType w:val="multilevel"/>
    <w:tmpl w:val="E1C4E214"/>
    <w:lvl w:ilvl="0">
      <w:start w:val="1"/>
      <w:numFmt w:val="decimal"/>
      <w:lvlText w:val="%1."/>
      <w:lvlJc w:val="left"/>
      <w:pPr>
        <w:ind w:left="357" w:hanging="357"/>
      </w:pPr>
      <w:rPr>
        <w:rFonts w:hint="default" w:cs="Times New Roman"/>
      </w:rPr>
    </w:lvl>
    <w:lvl w:ilvl="1">
      <w:start w:val="1"/>
      <w:numFmt w:val="decimal"/>
      <w:pStyle w:val="2"/>
      <w:suff w:val="space"/>
      <w:lvlText w:val="%1.%2"/>
      <w:lvlJc w:val="left"/>
      <w:pPr>
        <w:ind w:left="1467" w:hanging="567"/>
      </w:pPr>
      <w:rPr>
        <w:rFonts w:hint="default" w:cs="Times New Roman"/>
      </w:rPr>
    </w:lvl>
    <w:lvl w:ilvl="2">
      <w:start w:val="1"/>
      <w:numFmt w:val="decimal"/>
      <w:pStyle w:val="3"/>
      <w:lvlText w:val="%1.%2.%3"/>
      <w:lvlJc w:val="left"/>
      <w:pPr>
        <w:ind w:left="110" w:firstLine="430"/>
      </w:pPr>
      <w:rPr>
        <w:rFonts w:hint="default" w:cs="Times New Roman"/>
        <w:b w:val="0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428" w:hanging="719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 w:cs="Times New Roman"/>
      </w:rPr>
    </w:lvl>
  </w:abstractNum>
  <w:abstractNum w:abstractNumId="14" w15:restartNumberingAfterBreak="0">
    <w:nsid w:val="17D91553"/>
    <w:multiLevelType w:val="hybridMultilevel"/>
    <w:tmpl w:val="6DEEE260"/>
    <w:lvl w:ilvl="0" w:tplc="9E62BC30">
      <w:start w:val="1"/>
      <w:numFmt w:val="decimal"/>
      <w:lvlText w:val="%1"/>
      <w:lvlJc w:val="left"/>
      <w:pPr>
        <w:ind w:left="1440" w:hanging="360"/>
      </w:pPr>
      <w:rPr>
        <w:rFonts w:hint="default" w:ascii="Times New Roman" w:hAnsi="Times New Roman" w:cs="Times New Roman"/>
        <w:sz w:val="28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5" w15:restartNumberingAfterBreak="0">
    <w:nsid w:val="17F00E5E"/>
    <w:multiLevelType w:val="multilevel"/>
    <w:tmpl w:val="3C8C3D62"/>
    <w:lvl w:ilvl="0">
      <w:start w:val="1"/>
      <w:numFmt w:val="decimal"/>
      <w:pStyle w:val="1"/>
      <w:lvlText w:val="%1"/>
      <w:lvlJc w:val="left"/>
      <w:pPr>
        <w:ind w:left="284" w:hanging="284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 w:cs="Times New Roman"/>
      </w:rPr>
    </w:lvl>
  </w:abstractNum>
  <w:abstractNum w:abstractNumId="16" w15:restartNumberingAfterBreak="0">
    <w:nsid w:val="19E408F5"/>
    <w:multiLevelType w:val="multilevel"/>
    <w:tmpl w:val="A1F82D94"/>
    <w:lvl w:ilvl="0">
      <w:start w:val="1"/>
      <w:numFmt w:val="decimal"/>
      <w:lvlText w:val="%1."/>
      <w:lvlJc w:val="left"/>
      <w:pPr>
        <w:ind w:left="360" w:hanging="360"/>
      </w:pPr>
      <w:rPr>
        <w:rFonts w:hint="default" w:cs="Times New Roman"/>
      </w:rPr>
    </w:lvl>
    <w:lvl w:ilvl="1">
      <w:start w:val="1"/>
      <w:numFmt w:val="decimal"/>
      <w:lvlText w:val="%1.%2"/>
      <w:lvlJc w:val="left"/>
      <w:pPr>
        <w:ind w:left="227" w:firstLine="133"/>
      </w:pPr>
      <w:rPr>
        <w:rFonts w:hint="default"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 w:cs="Times New Roman"/>
      </w:rPr>
    </w:lvl>
  </w:abstractNum>
  <w:abstractNum w:abstractNumId="17" w15:restartNumberingAfterBreak="0">
    <w:nsid w:val="1E874CC8"/>
    <w:multiLevelType w:val="hybridMultilevel"/>
    <w:tmpl w:val="AA5E5906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 w15:restartNumberingAfterBreak="0">
    <w:nsid w:val="1E8C0639"/>
    <w:multiLevelType w:val="hybridMultilevel"/>
    <w:tmpl w:val="EA2C4BA6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281C6175"/>
    <w:multiLevelType w:val="multilevel"/>
    <w:tmpl w:val="FAD448EA"/>
    <w:lvl w:ilvl="0">
      <w:start w:val="1"/>
      <w:numFmt w:val="decimal"/>
      <w:lvlText w:val="%1."/>
      <w:lvlJc w:val="left"/>
      <w:pPr>
        <w:ind w:left="360" w:hanging="360"/>
      </w:pPr>
      <w:rPr>
        <w:rFonts w:hint="default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 w:cs="Times New Roman"/>
      </w:rPr>
    </w:lvl>
    <w:lvl w:ilvl="3">
      <w:start w:val="1"/>
      <w:numFmt w:val="decimal"/>
      <w:suff w:val="space"/>
      <w:lvlText w:val="%1.%2.%3.%4"/>
      <w:lvlJc w:val="left"/>
      <w:pPr>
        <w:ind w:left="1728" w:hanging="1019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 w:cs="Times New Roman"/>
      </w:rPr>
    </w:lvl>
  </w:abstractNum>
  <w:abstractNum w:abstractNumId="20" w15:restartNumberingAfterBreak="0">
    <w:nsid w:val="2CFC7137"/>
    <w:multiLevelType w:val="hybridMultilevel"/>
    <w:tmpl w:val="739A42FE"/>
    <w:lvl w:ilvl="0" w:tplc="7EFE52A8">
      <w:start w:val="1"/>
      <w:numFmt w:val="decimal"/>
      <w:pStyle w:val="a0"/>
      <w:suff w:val="space"/>
      <w:lvlText w:val="%1."/>
      <w:lvlJc w:val="left"/>
      <w:pPr>
        <w:ind w:firstLine="709"/>
      </w:pPr>
      <w:rPr>
        <w:rFonts w:hint="default" w:cs="Times New Roman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1" w15:restartNumberingAfterBreak="0">
    <w:nsid w:val="37306A12"/>
    <w:multiLevelType w:val="multilevel"/>
    <w:tmpl w:val="0C6621B0"/>
    <w:lvl w:ilvl="0">
      <w:start w:val="1"/>
      <w:numFmt w:val="bullet"/>
      <w:pStyle w:val="a1"/>
      <w:lvlText w:val="–"/>
      <w:lvlJc w:val="left"/>
      <w:pPr>
        <w:tabs>
          <w:tab w:val="num" w:pos="2265"/>
        </w:tabs>
        <w:ind w:left="2265" w:hanging="284"/>
      </w:pPr>
      <w:rPr>
        <w:rFonts w:hint="default" w:ascii="Times New Roman" w:hAnsi="Times New Roman"/>
      </w:rPr>
    </w:lvl>
    <w:lvl w:ilvl="1">
      <w:start w:val="1"/>
      <w:numFmt w:val="decimal"/>
      <w:suff w:val="space"/>
      <w:lvlText w:val="%1.%2 "/>
      <w:lvlJc w:val="left"/>
      <w:pPr>
        <w:ind w:left="720"/>
      </w:pPr>
      <w:rPr>
        <w:rFonts w:hint="default" w:cs="Times New Roman"/>
      </w:rPr>
    </w:lvl>
    <w:lvl w:ilvl="2">
      <w:start w:val="1"/>
      <w:numFmt w:val="decimal"/>
      <w:suff w:val="space"/>
      <w:lvlText w:val="%1.%2.%3"/>
      <w:lvlJc w:val="left"/>
      <w:pPr>
        <w:ind w:left="3284" w:hanging="2204"/>
      </w:pPr>
      <w:rPr>
        <w:rFonts w:hint="default" w:cs="Times New Roman"/>
      </w:rPr>
    </w:lvl>
    <w:lvl w:ilvl="3">
      <w:start w:val="1"/>
      <w:numFmt w:val="decimal"/>
      <w:suff w:val="space"/>
      <w:lvlText w:val="%1.%2.%3.%4"/>
      <w:lvlJc w:val="left"/>
      <w:pPr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4"/>
        </w:tabs>
        <w:ind w:left="1946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954"/>
        </w:tabs>
        <w:ind w:left="2450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74"/>
        </w:tabs>
        <w:ind w:left="2954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034"/>
        </w:tabs>
        <w:ind w:left="3458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754"/>
        </w:tabs>
        <w:ind w:left="4034" w:hanging="1440"/>
      </w:pPr>
      <w:rPr>
        <w:rFonts w:hint="default" w:cs="Times New Roman"/>
      </w:rPr>
    </w:lvl>
  </w:abstractNum>
  <w:abstractNum w:abstractNumId="22" w15:restartNumberingAfterBreak="0">
    <w:nsid w:val="3A143E4D"/>
    <w:multiLevelType w:val="multilevel"/>
    <w:tmpl w:val="9A6CBB34"/>
    <w:lvl w:ilvl="0">
      <w:start w:val="1"/>
      <w:numFmt w:val="decimal"/>
      <w:lvlText w:val="%1."/>
      <w:lvlJc w:val="left"/>
      <w:pPr>
        <w:ind w:left="360" w:hanging="360"/>
      </w:pPr>
      <w:rPr>
        <w:rFonts w:hint="default" w:cs="Times New Roman"/>
      </w:rPr>
    </w:lvl>
    <w:lvl w:ilvl="1">
      <w:start w:val="1"/>
      <w:numFmt w:val="decimal"/>
      <w:lvlRestart w:val="0"/>
      <w:pStyle w:val="a2"/>
      <w:suff w:val="space"/>
      <w:lvlText w:val="Ліістинг 1.%2 –"/>
      <w:lvlJc w:val="left"/>
      <w:pPr>
        <w:ind w:left="792" w:hanging="83"/>
      </w:pPr>
      <w:rPr>
        <w:rFonts w:hint="default"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 w:cs="Times New Roman"/>
      </w:rPr>
    </w:lvl>
  </w:abstractNum>
  <w:abstractNum w:abstractNumId="23" w15:restartNumberingAfterBreak="0">
    <w:nsid w:val="3CB94B96"/>
    <w:multiLevelType w:val="multilevel"/>
    <w:tmpl w:val="BDD63542"/>
    <w:lvl w:ilvl="0">
      <w:start w:val="1"/>
      <w:numFmt w:val="bullet"/>
      <w:pStyle w:val="a3"/>
      <w:lvlText w:val="–"/>
      <w:lvlJc w:val="left"/>
      <w:pPr>
        <w:tabs>
          <w:tab w:val="num" w:pos="2265"/>
        </w:tabs>
        <w:ind w:left="2265" w:hanging="284"/>
      </w:pPr>
      <w:rPr>
        <w:rFonts w:hint="default" w:ascii="Times New Roman" w:hAnsi="Times New Roman"/>
      </w:rPr>
    </w:lvl>
    <w:lvl w:ilvl="1">
      <w:start w:val="1"/>
      <w:numFmt w:val="decimal"/>
      <w:suff w:val="space"/>
      <w:lvlText w:val="%1.%2 "/>
      <w:lvlJc w:val="left"/>
      <w:pPr>
        <w:ind w:left="720"/>
      </w:pPr>
      <w:rPr>
        <w:rFonts w:hint="default" w:cs="Times New Roman"/>
      </w:rPr>
    </w:lvl>
    <w:lvl w:ilvl="2">
      <w:start w:val="1"/>
      <w:numFmt w:val="decimal"/>
      <w:suff w:val="space"/>
      <w:lvlText w:val="%1.%2.%3"/>
      <w:lvlJc w:val="left"/>
      <w:pPr>
        <w:ind w:left="3284" w:hanging="2204"/>
      </w:pPr>
      <w:rPr>
        <w:rFonts w:hint="default" w:cs="Times New Roman"/>
      </w:rPr>
    </w:lvl>
    <w:lvl w:ilvl="3">
      <w:start w:val="1"/>
      <w:numFmt w:val="decimal"/>
      <w:suff w:val="space"/>
      <w:lvlText w:val="%1.%2.%3.%4"/>
      <w:lvlJc w:val="left"/>
      <w:pPr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4"/>
        </w:tabs>
        <w:ind w:left="1946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954"/>
        </w:tabs>
        <w:ind w:left="2450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74"/>
        </w:tabs>
        <w:ind w:left="2954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034"/>
        </w:tabs>
        <w:ind w:left="3458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754"/>
        </w:tabs>
        <w:ind w:left="4034" w:hanging="1440"/>
      </w:pPr>
      <w:rPr>
        <w:rFonts w:hint="default" w:cs="Times New Roman"/>
      </w:rPr>
    </w:lvl>
  </w:abstractNum>
  <w:abstractNum w:abstractNumId="24" w15:restartNumberingAfterBreak="0">
    <w:nsid w:val="3DE3612A"/>
    <w:multiLevelType w:val="multilevel"/>
    <w:tmpl w:val="A85412F6"/>
    <w:lvl w:ilvl="0">
      <w:start w:val="1"/>
      <w:numFmt w:val="decimal"/>
      <w:suff w:val="nothing"/>
      <w:lvlText w:val="%1."/>
      <w:lvlJc w:val="left"/>
      <w:pPr>
        <w:ind w:left="360" w:hanging="360"/>
      </w:pPr>
      <w:rPr>
        <w:rFonts w:hint="default" w:cs="Times New Roman"/>
      </w:rPr>
    </w:lvl>
    <w:lvl w:ilvl="1">
      <w:start w:val="1"/>
      <w:numFmt w:val="decimal"/>
      <w:lvlText w:val="%1.%2 – "/>
      <w:lvlJc w:val="center"/>
      <w:pPr>
        <w:ind w:left="792" w:hanging="792"/>
      </w:pPr>
      <w:rPr>
        <w:rFonts w:hint="default"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 w:cs="Times New Roman"/>
      </w:rPr>
    </w:lvl>
  </w:abstractNum>
  <w:abstractNum w:abstractNumId="25" w15:restartNumberingAfterBreak="0">
    <w:nsid w:val="4440064C"/>
    <w:multiLevelType w:val="hybridMultilevel"/>
    <w:tmpl w:val="88C8DD7A"/>
    <w:lvl w:ilvl="0" w:tplc="951E1510">
      <w:start w:val="1"/>
      <w:numFmt w:val="decimal"/>
      <w:pStyle w:val="a4"/>
      <w:lvlText w:val="Рисунок 1.%1 –"/>
      <w:lvlJc w:val="left"/>
      <w:pPr>
        <w:ind w:left="720" w:hanging="360"/>
      </w:pPr>
      <w:rPr>
        <w:rFonts w:hint="default" w:ascii="Times New Roman" w:hAnsi="Times New Roman" w:cs="Times New Roman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56194FC0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27" w15:restartNumberingAfterBreak="0">
    <w:nsid w:val="737A6CE0"/>
    <w:multiLevelType w:val="hybridMultilevel"/>
    <w:tmpl w:val="79FEAB7E"/>
    <w:lvl w:ilvl="0" w:tplc="7E54D57C">
      <w:start w:val="1"/>
      <w:numFmt w:val="decimal"/>
      <w:pStyle w:val="a5"/>
      <w:lvlText w:val="%1."/>
      <w:lvlJc w:val="left"/>
      <w:pPr>
        <w:tabs>
          <w:tab w:val="num" w:pos="360"/>
        </w:tabs>
        <w:ind w:left="57" w:hanging="57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763FE01D"/>
    <w:multiLevelType w:val="multilevel"/>
    <w:tmpl w:val="210C3E3C"/>
    <w:lvl w:ilvl="0">
      <w:start w:val="1"/>
      <w:numFmt w:val="decimal"/>
      <w:lvlText w:val="%1"/>
      <w:lvlJc w:val="left"/>
      <w:pPr>
        <w:ind w:left="284" w:hanging="284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4467361">
    <w:abstractNumId w:val="28"/>
  </w:num>
  <w:num w:numId="2" w16cid:durableId="1755664526">
    <w:abstractNumId w:val="18"/>
  </w:num>
  <w:num w:numId="3" w16cid:durableId="1999264875">
    <w:abstractNumId w:val="17"/>
  </w:num>
  <w:num w:numId="4" w16cid:durableId="1547834392">
    <w:abstractNumId w:val="15"/>
  </w:num>
  <w:num w:numId="5" w16cid:durableId="20711670">
    <w:abstractNumId w:val="26"/>
  </w:num>
  <w:num w:numId="6" w16cid:durableId="1122502585">
    <w:abstractNumId w:val="16"/>
  </w:num>
  <w:num w:numId="7" w16cid:durableId="540022355">
    <w:abstractNumId w:val="13"/>
  </w:num>
  <w:num w:numId="8" w16cid:durableId="479350929">
    <w:abstractNumId w:val="19"/>
  </w:num>
  <w:num w:numId="9" w16cid:durableId="1722510267">
    <w:abstractNumId w:val="23"/>
  </w:num>
  <w:num w:numId="10" w16cid:durableId="784495362">
    <w:abstractNumId w:val="21"/>
  </w:num>
  <w:num w:numId="11" w16cid:durableId="1207135601">
    <w:abstractNumId w:val="13"/>
  </w:num>
  <w:num w:numId="12" w16cid:durableId="1281571079">
    <w:abstractNumId w:val="23"/>
  </w:num>
  <w:num w:numId="13" w16cid:durableId="1241141567">
    <w:abstractNumId w:val="24"/>
  </w:num>
  <w:num w:numId="14" w16cid:durableId="827673055">
    <w:abstractNumId w:val="10"/>
  </w:num>
  <w:num w:numId="15" w16cid:durableId="967130643">
    <w:abstractNumId w:val="10"/>
  </w:num>
  <w:num w:numId="16" w16cid:durableId="906182943">
    <w:abstractNumId w:val="11"/>
  </w:num>
  <w:num w:numId="17" w16cid:durableId="1424106229">
    <w:abstractNumId w:val="14"/>
  </w:num>
  <w:num w:numId="18" w16cid:durableId="1173490968">
    <w:abstractNumId w:val="22"/>
  </w:num>
  <w:num w:numId="19" w16cid:durableId="1313095288">
    <w:abstractNumId w:val="12"/>
  </w:num>
  <w:num w:numId="20" w16cid:durableId="106512856">
    <w:abstractNumId w:val="20"/>
  </w:num>
  <w:num w:numId="21" w16cid:durableId="940530881">
    <w:abstractNumId w:val="10"/>
  </w:num>
  <w:num w:numId="22" w16cid:durableId="632634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000617615">
    <w:abstractNumId w:val="20"/>
    <w:lvlOverride w:ilvl="0">
      <w:startOverride w:val="1"/>
    </w:lvlOverride>
  </w:num>
  <w:num w:numId="24" w16cid:durableId="1722169334">
    <w:abstractNumId w:val="27"/>
  </w:num>
  <w:num w:numId="25" w16cid:durableId="1636256082">
    <w:abstractNumId w:val="25"/>
  </w:num>
  <w:num w:numId="26" w16cid:durableId="980501057">
    <w:abstractNumId w:val="9"/>
  </w:num>
  <w:num w:numId="27" w16cid:durableId="1289315629">
    <w:abstractNumId w:val="7"/>
  </w:num>
  <w:num w:numId="28" w16cid:durableId="1839270512">
    <w:abstractNumId w:val="6"/>
  </w:num>
  <w:num w:numId="29" w16cid:durableId="846286089">
    <w:abstractNumId w:val="5"/>
  </w:num>
  <w:num w:numId="30" w16cid:durableId="1455371683">
    <w:abstractNumId w:val="4"/>
  </w:num>
  <w:num w:numId="31" w16cid:durableId="1341467533">
    <w:abstractNumId w:val="8"/>
  </w:num>
  <w:num w:numId="32" w16cid:durableId="130249671">
    <w:abstractNumId w:val="3"/>
  </w:num>
  <w:num w:numId="33" w16cid:durableId="1102068491">
    <w:abstractNumId w:val="2"/>
  </w:num>
  <w:num w:numId="34" w16cid:durableId="1259562177">
    <w:abstractNumId w:val="1"/>
  </w:num>
  <w:num w:numId="35" w16cid:durableId="1146430158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attachedTemplate r:id="rId1"/>
  <w:trackRevisions w:val="false"/>
  <w:doNotTrackMov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84831"/>
    <w:rsid w:val="0004649A"/>
    <w:rsid w:val="00054DEF"/>
    <w:rsid w:val="00067D9A"/>
    <w:rsid w:val="000A2498"/>
    <w:rsid w:val="000B0F0F"/>
    <w:rsid w:val="000D5029"/>
    <w:rsid w:val="000E32BA"/>
    <w:rsid w:val="000E714F"/>
    <w:rsid w:val="000E77B3"/>
    <w:rsid w:val="001205AC"/>
    <w:rsid w:val="001223EF"/>
    <w:rsid w:val="00132125"/>
    <w:rsid w:val="00147FD2"/>
    <w:rsid w:val="00154AAE"/>
    <w:rsid w:val="001F7C6B"/>
    <w:rsid w:val="002435C5"/>
    <w:rsid w:val="002732DC"/>
    <w:rsid w:val="002C319E"/>
    <w:rsid w:val="002D1E7A"/>
    <w:rsid w:val="002E45C5"/>
    <w:rsid w:val="0030623E"/>
    <w:rsid w:val="00306471"/>
    <w:rsid w:val="00311DF5"/>
    <w:rsid w:val="00330374"/>
    <w:rsid w:val="00352A5A"/>
    <w:rsid w:val="00381FD7"/>
    <w:rsid w:val="003C16A7"/>
    <w:rsid w:val="003E49BF"/>
    <w:rsid w:val="003F6236"/>
    <w:rsid w:val="003F7990"/>
    <w:rsid w:val="004217BA"/>
    <w:rsid w:val="004530C3"/>
    <w:rsid w:val="004744CB"/>
    <w:rsid w:val="00492FA2"/>
    <w:rsid w:val="004B227F"/>
    <w:rsid w:val="004B5F15"/>
    <w:rsid w:val="004C0605"/>
    <w:rsid w:val="004D35DD"/>
    <w:rsid w:val="004E5E2E"/>
    <w:rsid w:val="0051644B"/>
    <w:rsid w:val="00542B14"/>
    <w:rsid w:val="0057699A"/>
    <w:rsid w:val="00584831"/>
    <w:rsid w:val="00590263"/>
    <w:rsid w:val="0059322B"/>
    <w:rsid w:val="005C3C99"/>
    <w:rsid w:val="005D7152"/>
    <w:rsid w:val="005E24EF"/>
    <w:rsid w:val="005F5ECF"/>
    <w:rsid w:val="00671AD0"/>
    <w:rsid w:val="00674E87"/>
    <w:rsid w:val="00675A4A"/>
    <w:rsid w:val="0069082E"/>
    <w:rsid w:val="006D6782"/>
    <w:rsid w:val="00792F58"/>
    <w:rsid w:val="007C038F"/>
    <w:rsid w:val="008450C7"/>
    <w:rsid w:val="00850349"/>
    <w:rsid w:val="0085629C"/>
    <w:rsid w:val="008D59C5"/>
    <w:rsid w:val="008D6D4B"/>
    <w:rsid w:val="00926BEA"/>
    <w:rsid w:val="00971652"/>
    <w:rsid w:val="00986389"/>
    <w:rsid w:val="009B547C"/>
    <w:rsid w:val="009C2C49"/>
    <w:rsid w:val="009C7322"/>
    <w:rsid w:val="009C79AC"/>
    <w:rsid w:val="009D05BB"/>
    <w:rsid w:val="00A008DF"/>
    <w:rsid w:val="00A07067"/>
    <w:rsid w:val="00A712B2"/>
    <w:rsid w:val="00A9367B"/>
    <w:rsid w:val="00A93C97"/>
    <w:rsid w:val="00A977A5"/>
    <w:rsid w:val="00AD217E"/>
    <w:rsid w:val="00AD2369"/>
    <w:rsid w:val="00AF459A"/>
    <w:rsid w:val="00B44233"/>
    <w:rsid w:val="00B905E0"/>
    <w:rsid w:val="00BF0379"/>
    <w:rsid w:val="00C26950"/>
    <w:rsid w:val="00C965A8"/>
    <w:rsid w:val="00CA4A38"/>
    <w:rsid w:val="00CB0C76"/>
    <w:rsid w:val="00CB3942"/>
    <w:rsid w:val="00CC2A0D"/>
    <w:rsid w:val="00D23B43"/>
    <w:rsid w:val="00D240B1"/>
    <w:rsid w:val="00D268D2"/>
    <w:rsid w:val="00D311C1"/>
    <w:rsid w:val="00D52353"/>
    <w:rsid w:val="00D55DD1"/>
    <w:rsid w:val="00D7274E"/>
    <w:rsid w:val="00DA362B"/>
    <w:rsid w:val="00DD2B8A"/>
    <w:rsid w:val="00E30923"/>
    <w:rsid w:val="00E348B5"/>
    <w:rsid w:val="00E4166F"/>
    <w:rsid w:val="00E555AC"/>
    <w:rsid w:val="00E61002"/>
    <w:rsid w:val="00E63BEA"/>
    <w:rsid w:val="00E65D16"/>
    <w:rsid w:val="00E93087"/>
    <w:rsid w:val="00E964B6"/>
    <w:rsid w:val="00EB0263"/>
    <w:rsid w:val="00EC1AE0"/>
    <w:rsid w:val="00EE2302"/>
    <w:rsid w:val="00F063F4"/>
    <w:rsid w:val="00F33498"/>
    <w:rsid w:val="00F36D46"/>
    <w:rsid w:val="00F4188E"/>
    <w:rsid w:val="00F46484"/>
    <w:rsid w:val="00F96E12"/>
    <w:rsid w:val="00FA232A"/>
    <w:rsid w:val="00FC22FE"/>
    <w:rsid w:val="00FE5D6B"/>
    <w:rsid w:val="011F4BCE"/>
    <w:rsid w:val="01430A53"/>
    <w:rsid w:val="0157F532"/>
    <w:rsid w:val="01AE973C"/>
    <w:rsid w:val="0288C73B"/>
    <w:rsid w:val="02B37F9B"/>
    <w:rsid w:val="02ECBADC"/>
    <w:rsid w:val="0305F7D3"/>
    <w:rsid w:val="0312ACE5"/>
    <w:rsid w:val="03323DCF"/>
    <w:rsid w:val="04DC84BB"/>
    <w:rsid w:val="053584D2"/>
    <w:rsid w:val="0547BA8E"/>
    <w:rsid w:val="0615E2E9"/>
    <w:rsid w:val="06AB1A88"/>
    <w:rsid w:val="06E7D792"/>
    <w:rsid w:val="07EF2B00"/>
    <w:rsid w:val="084956AF"/>
    <w:rsid w:val="0A256D40"/>
    <w:rsid w:val="0A6A95FA"/>
    <w:rsid w:val="0AA6BC5D"/>
    <w:rsid w:val="0BF2CE67"/>
    <w:rsid w:val="0CEE31DA"/>
    <w:rsid w:val="0D18F039"/>
    <w:rsid w:val="0E62CBCB"/>
    <w:rsid w:val="0E8C6DE8"/>
    <w:rsid w:val="0F06682E"/>
    <w:rsid w:val="0F360F28"/>
    <w:rsid w:val="0F9EDE58"/>
    <w:rsid w:val="103AB274"/>
    <w:rsid w:val="10CB2696"/>
    <w:rsid w:val="11418003"/>
    <w:rsid w:val="115E5637"/>
    <w:rsid w:val="118C659C"/>
    <w:rsid w:val="118C659C"/>
    <w:rsid w:val="11EF767D"/>
    <w:rsid w:val="1318E3D6"/>
    <w:rsid w:val="13712AC3"/>
    <w:rsid w:val="13B9EF36"/>
    <w:rsid w:val="14357802"/>
    <w:rsid w:val="1579A0CA"/>
    <w:rsid w:val="1600D354"/>
    <w:rsid w:val="16164BD7"/>
    <w:rsid w:val="168FF06B"/>
    <w:rsid w:val="16D578F7"/>
    <w:rsid w:val="16E271B1"/>
    <w:rsid w:val="17260E88"/>
    <w:rsid w:val="177F7C81"/>
    <w:rsid w:val="17906944"/>
    <w:rsid w:val="18587A94"/>
    <w:rsid w:val="1972B468"/>
    <w:rsid w:val="19740409"/>
    <w:rsid w:val="19BAF127"/>
    <w:rsid w:val="19E2A97E"/>
    <w:rsid w:val="19FE5E40"/>
    <w:rsid w:val="1A32B9E5"/>
    <w:rsid w:val="1AC4B736"/>
    <w:rsid w:val="1B3878A6"/>
    <w:rsid w:val="1B3C3E9F"/>
    <w:rsid w:val="1B843737"/>
    <w:rsid w:val="1BE23AD9"/>
    <w:rsid w:val="1CD968F8"/>
    <w:rsid w:val="1CDF3E5C"/>
    <w:rsid w:val="1D30956B"/>
    <w:rsid w:val="1E3480BA"/>
    <w:rsid w:val="1E361E2F"/>
    <w:rsid w:val="1E3E02F9"/>
    <w:rsid w:val="1ECA0CCF"/>
    <w:rsid w:val="1EE0DEEC"/>
    <w:rsid w:val="1EE735BC"/>
    <w:rsid w:val="1FDBC2AF"/>
    <w:rsid w:val="20568D18"/>
    <w:rsid w:val="207F299E"/>
    <w:rsid w:val="20F8677D"/>
    <w:rsid w:val="214E6DD8"/>
    <w:rsid w:val="2263E400"/>
    <w:rsid w:val="22E995F0"/>
    <w:rsid w:val="2433977E"/>
    <w:rsid w:val="2484E57F"/>
    <w:rsid w:val="24C5E9C8"/>
    <w:rsid w:val="25A51123"/>
    <w:rsid w:val="25C9D7B7"/>
    <w:rsid w:val="261D1982"/>
    <w:rsid w:val="266F3689"/>
    <w:rsid w:val="2680B4E7"/>
    <w:rsid w:val="28792A4C"/>
    <w:rsid w:val="28DF3CBA"/>
    <w:rsid w:val="291F34C3"/>
    <w:rsid w:val="292A1EDE"/>
    <w:rsid w:val="29F9AF3C"/>
    <w:rsid w:val="2A6636C9"/>
    <w:rsid w:val="2A68B4B7"/>
    <w:rsid w:val="2ABF36E1"/>
    <w:rsid w:val="2AC8724C"/>
    <w:rsid w:val="2B25CD05"/>
    <w:rsid w:val="2B6FAB14"/>
    <w:rsid w:val="2C4D6A9B"/>
    <w:rsid w:val="2C8EAA1E"/>
    <w:rsid w:val="2E3BEE5A"/>
    <w:rsid w:val="2E5C108D"/>
    <w:rsid w:val="2E66CC6C"/>
    <w:rsid w:val="2E781325"/>
    <w:rsid w:val="2F138D93"/>
    <w:rsid w:val="2F85966E"/>
    <w:rsid w:val="2F915182"/>
    <w:rsid w:val="2FDBA17A"/>
    <w:rsid w:val="3002C232"/>
    <w:rsid w:val="307C2CC2"/>
    <w:rsid w:val="30B606F1"/>
    <w:rsid w:val="30EBAD3F"/>
    <w:rsid w:val="32A679C6"/>
    <w:rsid w:val="32BEF1B1"/>
    <w:rsid w:val="3378EEC4"/>
    <w:rsid w:val="338056CA"/>
    <w:rsid w:val="33B3045D"/>
    <w:rsid w:val="34021A31"/>
    <w:rsid w:val="340C621E"/>
    <w:rsid w:val="350AEDCA"/>
    <w:rsid w:val="3556DE1A"/>
    <w:rsid w:val="3624DEA0"/>
    <w:rsid w:val="366D8CFA"/>
    <w:rsid w:val="3684E01D"/>
    <w:rsid w:val="371E7719"/>
    <w:rsid w:val="377503B1"/>
    <w:rsid w:val="385D877D"/>
    <w:rsid w:val="386D176B"/>
    <w:rsid w:val="38771AFF"/>
    <w:rsid w:val="38D10D71"/>
    <w:rsid w:val="393494C2"/>
    <w:rsid w:val="398471D6"/>
    <w:rsid w:val="39C69CB5"/>
    <w:rsid w:val="3A6881DD"/>
    <w:rsid w:val="3BA2C796"/>
    <w:rsid w:val="3C3ABDBE"/>
    <w:rsid w:val="3D6C3C21"/>
    <w:rsid w:val="3D93C04F"/>
    <w:rsid w:val="3DF7ABB6"/>
    <w:rsid w:val="3E97596B"/>
    <w:rsid w:val="3EBEDD60"/>
    <w:rsid w:val="3ECD14C3"/>
    <w:rsid w:val="3EE64AA0"/>
    <w:rsid w:val="404F7B1E"/>
    <w:rsid w:val="4078D948"/>
    <w:rsid w:val="40AF5F4F"/>
    <w:rsid w:val="41D21D9E"/>
    <w:rsid w:val="41D2605E"/>
    <w:rsid w:val="42411B9B"/>
    <w:rsid w:val="43C90BFF"/>
    <w:rsid w:val="446904AC"/>
    <w:rsid w:val="44D1733C"/>
    <w:rsid w:val="450BD126"/>
    <w:rsid w:val="4510C5C0"/>
    <w:rsid w:val="45611191"/>
    <w:rsid w:val="45D2E0E2"/>
    <w:rsid w:val="46E73A5A"/>
    <w:rsid w:val="4702A475"/>
    <w:rsid w:val="4720325B"/>
    <w:rsid w:val="472E4F2D"/>
    <w:rsid w:val="47A99E47"/>
    <w:rsid w:val="4816537B"/>
    <w:rsid w:val="485D1520"/>
    <w:rsid w:val="4940C107"/>
    <w:rsid w:val="4A48DCD0"/>
    <w:rsid w:val="4A95B4A1"/>
    <w:rsid w:val="4ACE6D4F"/>
    <w:rsid w:val="4B8F5B42"/>
    <w:rsid w:val="4C543691"/>
    <w:rsid w:val="4C59DC0D"/>
    <w:rsid w:val="4CEC47E5"/>
    <w:rsid w:val="4D4E882B"/>
    <w:rsid w:val="4D64360D"/>
    <w:rsid w:val="4D9946C2"/>
    <w:rsid w:val="4DA444C1"/>
    <w:rsid w:val="4E3D08F8"/>
    <w:rsid w:val="4F0258FA"/>
    <w:rsid w:val="4F6A2046"/>
    <w:rsid w:val="4FB3DF37"/>
    <w:rsid w:val="4FB7AC0C"/>
    <w:rsid w:val="5034C709"/>
    <w:rsid w:val="50B36DAA"/>
    <w:rsid w:val="50DDFCFB"/>
    <w:rsid w:val="5142418E"/>
    <w:rsid w:val="51981586"/>
    <w:rsid w:val="525400AD"/>
    <w:rsid w:val="52A851D8"/>
    <w:rsid w:val="52E6D4E8"/>
    <w:rsid w:val="531C18BB"/>
    <w:rsid w:val="5363730D"/>
    <w:rsid w:val="53D56DA4"/>
    <w:rsid w:val="5422E2B1"/>
    <w:rsid w:val="5467FA20"/>
    <w:rsid w:val="546A4019"/>
    <w:rsid w:val="5589EFF9"/>
    <w:rsid w:val="55E2227A"/>
    <w:rsid w:val="55FE671C"/>
    <w:rsid w:val="5728FA62"/>
    <w:rsid w:val="57472955"/>
    <w:rsid w:val="57913706"/>
    <w:rsid w:val="58EF4302"/>
    <w:rsid w:val="598F127A"/>
    <w:rsid w:val="59DEEC41"/>
    <w:rsid w:val="5B0810B1"/>
    <w:rsid w:val="5B82140A"/>
    <w:rsid w:val="5C218337"/>
    <w:rsid w:val="5D9012EA"/>
    <w:rsid w:val="5E4DE156"/>
    <w:rsid w:val="5EAA8790"/>
    <w:rsid w:val="5ED22EF5"/>
    <w:rsid w:val="5F37D6CA"/>
    <w:rsid w:val="5F63ABBF"/>
    <w:rsid w:val="5FBB4C2A"/>
    <w:rsid w:val="608249FF"/>
    <w:rsid w:val="608DBE44"/>
    <w:rsid w:val="616A26D5"/>
    <w:rsid w:val="62192BBD"/>
    <w:rsid w:val="624CD7ED"/>
    <w:rsid w:val="624FFABC"/>
    <w:rsid w:val="629873B6"/>
    <w:rsid w:val="62A8D841"/>
    <w:rsid w:val="62CF0244"/>
    <w:rsid w:val="6325EEEB"/>
    <w:rsid w:val="63C60C90"/>
    <w:rsid w:val="64186191"/>
    <w:rsid w:val="6421C385"/>
    <w:rsid w:val="64929537"/>
    <w:rsid w:val="650878D0"/>
    <w:rsid w:val="65AF30B2"/>
    <w:rsid w:val="65CA87DF"/>
    <w:rsid w:val="66833EA6"/>
    <w:rsid w:val="66D46EB3"/>
    <w:rsid w:val="66DC0BF0"/>
    <w:rsid w:val="68624FB0"/>
    <w:rsid w:val="6863961D"/>
    <w:rsid w:val="68BCB49C"/>
    <w:rsid w:val="6AB8D9C5"/>
    <w:rsid w:val="6B3A4E99"/>
    <w:rsid w:val="6B809FC7"/>
    <w:rsid w:val="6CFE13B3"/>
    <w:rsid w:val="6D0B4A87"/>
    <w:rsid w:val="6DC0534A"/>
    <w:rsid w:val="6E1BBA13"/>
    <w:rsid w:val="6ED5D0E8"/>
    <w:rsid w:val="6EF29926"/>
    <w:rsid w:val="6F334F29"/>
    <w:rsid w:val="6F4BB6D2"/>
    <w:rsid w:val="6F8E0CA4"/>
    <w:rsid w:val="6FE75531"/>
    <w:rsid w:val="70335B67"/>
    <w:rsid w:val="704EB371"/>
    <w:rsid w:val="71C9AE72"/>
    <w:rsid w:val="71DC9A53"/>
    <w:rsid w:val="72009CAA"/>
    <w:rsid w:val="720C2EDB"/>
    <w:rsid w:val="721BF03D"/>
    <w:rsid w:val="727DF5AC"/>
    <w:rsid w:val="73321692"/>
    <w:rsid w:val="7369B7C7"/>
    <w:rsid w:val="7369B7C7"/>
    <w:rsid w:val="73864BB3"/>
    <w:rsid w:val="73BA9161"/>
    <w:rsid w:val="73F41704"/>
    <w:rsid w:val="74055B3B"/>
    <w:rsid w:val="779CC1D1"/>
    <w:rsid w:val="77C24DB8"/>
    <w:rsid w:val="7810425E"/>
    <w:rsid w:val="78EFA169"/>
    <w:rsid w:val="79A09ADC"/>
    <w:rsid w:val="7B46733B"/>
    <w:rsid w:val="7B4B21CF"/>
    <w:rsid w:val="7BEA9FEF"/>
    <w:rsid w:val="7BFE2FBC"/>
    <w:rsid w:val="7C492C63"/>
    <w:rsid w:val="7D58CF64"/>
    <w:rsid w:val="7D61BC0A"/>
    <w:rsid w:val="7D642006"/>
    <w:rsid w:val="7D9D20E0"/>
    <w:rsid w:val="7E31DE65"/>
    <w:rsid w:val="7EA10B7C"/>
    <w:rsid w:val="7EF7A2EC"/>
    <w:rsid w:val="7F6B1B48"/>
    <w:rsid w:val="7F793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4817CAC"/>
  <w15:docId w15:val="{66D9BCC9-33B3-4ED4-9105-A06762705AD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Times New Roman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semiHidden="1" w:unhideWhenUsed="1" w:qFormat="1"/>
    <w:lsdException w:name="heading 7" w:locked="1" w:uiPriority="0" w:semiHidden="1" w:unhideWhenUsed="1" w:qFormat="1"/>
    <w:lsdException w:name="heading 8" w:locked="1" w:uiPriority="0" w:semiHidden="1" w:unhideWhenUsed="1" w:qFormat="1"/>
    <w:lsdException w:name="heading 9" w:locked="1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locked="1" w:uiPriority="0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6" w:default="1">
    <w:name w:val="Normal"/>
    <w:aliases w:val="Текст звіту"/>
    <w:qFormat/>
    <w:rsid w:val="000E77B3"/>
    <w:pPr>
      <w:spacing w:after="60"/>
      <w:ind w:firstLine="709"/>
      <w:contextualSpacing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aliases w:val="Розділ"/>
    <w:basedOn w:val="a6"/>
    <w:next w:val="2"/>
    <w:link w:val="10"/>
    <w:uiPriority w:val="99"/>
    <w:qFormat/>
    <w:rsid w:val="00675A4A"/>
    <w:pPr>
      <w:keepNext/>
      <w:keepLines/>
      <w:pageBreakBefore/>
      <w:numPr>
        <w:numId w:val="4"/>
      </w:numPr>
      <w:spacing w:after="240" w:line="276" w:lineRule="auto"/>
      <w:contextualSpacing w:val="0"/>
      <w:jc w:val="center"/>
      <w:outlineLvl w:val="0"/>
    </w:pPr>
    <w:rPr>
      <w:b/>
      <w:bCs/>
      <w:caps/>
      <w:szCs w:val="28"/>
    </w:rPr>
  </w:style>
  <w:style w:type="paragraph" w:styleId="2">
    <w:name w:val="heading 2"/>
    <w:aliases w:val="Підрозділ"/>
    <w:basedOn w:val="a6"/>
    <w:next w:val="a6"/>
    <w:link w:val="20"/>
    <w:uiPriority w:val="99"/>
    <w:qFormat/>
    <w:rsid w:val="008D59C5"/>
    <w:pPr>
      <w:keepNext/>
      <w:keepLines/>
      <w:numPr>
        <w:ilvl w:val="1"/>
        <w:numId w:val="7"/>
      </w:numPr>
      <w:spacing w:before="360" w:after="240"/>
      <w:ind w:left="1276"/>
      <w:jc w:val="left"/>
      <w:outlineLvl w:val="1"/>
    </w:pPr>
    <w:rPr>
      <w:b/>
      <w:bCs/>
      <w:szCs w:val="26"/>
    </w:rPr>
  </w:style>
  <w:style w:type="paragraph" w:styleId="3">
    <w:name w:val="heading 3"/>
    <w:aliases w:val="Пункт"/>
    <w:basedOn w:val="a6"/>
    <w:next w:val="a6"/>
    <w:link w:val="30"/>
    <w:uiPriority w:val="99"/>
    <w:qFormat/>
    <w:rsid w:val="008D59C5"/>
    <w:pPr>
      <w:keepNext/>
      <w:numPr>
        <w:ilvl w:val="2"/>
        <w:numId w:val="7"/>
      </w:numPr>
      <w:spacing w:before="360" w:after="240"/>
      <w:ind w:left="284" w:firstLine="431"/>
      <w:jc w:val="left"/>
      <w:outlineLvl w:val="2"/>
    </w:pPr>
    <w:rPr>
      <w:szCs w:val="26"/>
    </w:rPr>
  </w:style>
  <w:style w:type="paragraph" w:styleId="4">
    <w:name w:val="heading 4"/>
    <w:aliases w:val="Підпункт"/>
    <w:basedOn w:val="3"/>
    <w:next w:val="a7"/>
    <w:link w:val="40"/>
    <w:uiPriority w:val="99"/>
    <w:qFormat/>
    <w:rsid w:val="00FE5D6B"/>
    <w:pPr>
      <w:numPr>
        <w:ilvl w:val="3"/>
      </w:numPr>
      <w:spacing w:before="240" w:after="120"/>
      <w:ind w:left="1429" w:hanging="720"/>
      <w:outlineLvl w:val="3"/>
    </w:pPr>
  </w:style>
  <w:style w:type="paragraph" w:styleId="5">
    <w:name w:val="heading 5"/>
    <w:basedOn w:val="a6"/>
    <w:next w:val="a6"/>
    <w:link w:val="50"/>
    <w:uiPriority w:val="99"/>
    <w:qFormat/>
    <w:rsid w:val="00F33498"/>
    <w:pPr>
      <w:keepNext/>
      <w:keepLines/>
      <w:spacing w:before="200" w:after="0"/>
      <w:outlineLvl w:val="4"/>
    </w:pPr>
    <w:rPr>
      <w:rFonts w:ascii="Cambria" w:hAnsi="Cambria"/>
      <w:color w:val="243F60"/>
    </w:rPr>
  </w:style>
  <w:style w:type="character" w:styleId="a8" w:default="1">
    <w:name w:val="Default Paragraph Font"/>
    <w:uiPriority w:val="1"/>
    <w:semiHidden/>
    <w:unhideWhenUsed/>
  </w:style>
  <w:style w:type="table" w:styleId="a9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a" w:default="1">
    <w:name w:val="No List"/>
    <w:uiPriority w:val="99"/>
    <w:semiHidden/>
    <w:unhideWhenUsed/>
  </w:style>
  <w:style w:type="character" w:styleId="10" w:customStyle="1">
    <w:name w:val="Заголовок 1 Знак"/>
    <w:aliases w:val="Розділ Знак"/>
    <w:link w:val="1"/>
    <w:uiPriority w:val="99"/>
    <w:locked/>
    <w:rsid w:val="00675A4A"/>
    <w:rPr>
      <w:rFonts w:ascii="Times New Roman" w:hAnsi="Times New Roman" w:cs="Times New Roman"/>
      <w:b/>
      <w:bCs/>
      <w:caps/>
      <w:sz w:val="28"/>
      <w:szCs w:val="28"/>
      <w:lang w:val="uk-UA" w:eastAsia="uk-UA" w:bidi="ar-SA"/>
    </w:rPr>
  </w:style>
  <w:style w:type="character" w:styleId="20" w:customStyle="1">
    <w:name w:val="Заголовок 2 Знак"/>
    <w:aliases w:val="Підрозділ Знак"/>
    <w:link w:val="2"/>
    <w:uiPriority w:val="99"/>
    <w:locked/>
    <w:rsid w:val="008D59C5"/>
    <w:rPr>
      <w:rFonts w:ascii="Times New Roman" w:hAnsi="Times New Roman" w:cs="Times New Roman"/>
      <w:b/>
      <w:bCs/>
      <w:sz w:val="26"/>
      <w:szCs w:val="26"/>
      <w:lang w:val="uk-UA" w:eastAsia="uk-UA" w:bidi="ar-SA"/>
    </w:rPr>
  </w:style>
  <w:style w:type="character" w:styleId="30" w:customStyle="1">
    <w:name w:val="Заголовок 3 Знак"/>
    <w:aliases w:val="Пункт Знак"/>
    <w:link w:val="3"/>
    <w:uiPriority w:val="99"/>
    <w:locked/>
    <w:rsid w:val="008D59C5"/>
    <w:rPr>
      <w:rFonts w:ascii="Times New Roman" w:hAnsi="Times New Roman" w:cs="Times New Roman"/>
      <w:sz w:val="26"/>
      <w:szCs w:val="26"/>
      <w:lang w:val="uk-UA" w:eastAsia="uk-UA" w:bidi="ar-SA"/>
    </w:rPr>
  </w:style>
  <w:style w:type="character" w:styleId="40" w:customStyle="1">
    <w:name w:val="Заголовок 4 Знак"/>
    <w:aliases w:val="Підпункт Знак"/>
    <w:link w:val="4"/>
    <w:uiPriority w:val="99"/>
    <w:locked/>
    <w:rsid w:val="00FE5D6B"/>
    <w:rPr>
      <w:rFonts w:ascii="Times New Roman" w:hAnsi="Times New Roman" w:cs="Times New Roman"/>
      <w:sz w:val="26"/>
      <w:szCs w:val="26"/>
    </w:rPr>
  </w:style>
  <w:style w:type="character" w:styleId="50" w:customStyle="1">
    <w:name w:val="Заголовок 5 Знак"/>
    <w:link w:val="5"/>
    <w:uiPriority w:val="99"/>
    <w:locked/>
    <w:rsid w:val="00F33498"/>
    <w:rPr>
      <w:rFonts w:ascii="Cambria" w:hAnsi="Cambria" w:cs="Times New Roman"/>
      <w:color w:val="243F60"/>
      <w:sz w:val="28"/>
    </w:rPr>
  </w:style>
  <w:style w:type="paragraph" w:styleId="ab">
    <w:name w:val="No Spacing"/>
    <w:uiPriority w:val="99"/>
    <w:qFormat/>
    <w:rsid w:val="000D5029"/>
    <w:pPr>
      <w:ind w:firstLine="709"/>
      <w:contextualSpacing/>
      <w:jc w:val="both"/>
    </w:pPr>
    <w:rPr>
      <w:rFonts w:ascii="Times New Roman" w:hAnsi="Times New Roman"/>
      <w:b/>
      <w:caps/>
      <w:sz w:val="28"/>
      <w:szCs w:val="22"/>
    </w:rPr>
  </w:style>
  <w:style w:type="paragraph" w:styleId="a7" w:customStyle="1">
    <w:name w:val="Стиль основного текста"/>
    <w:basedOn w:val="a6"/>
    <w:link w:val="11"/>
    <w:uiPriority w:val="99"/>
    <w:rsid w:val="00E348B5"/>
    <w:pPr>
      <w:widowControl w:val="0"/>
      <w:tabs>
        <w:tab w:val="left" w:pos="737"/>
      </w:tabs>
      <w:spacing w:after="0"/>
      <w:ind w:firstLine="737"/>
      <w:contextualSpacing w:val="0"/>
    </w:pPr>
    <w:rPr>
      <w:rFonts w:eastAsia="MS Mincho"/>
      <w:szCs w:val="20"/>
      <w:lang w:val="ru-RU" w:eastAsia="ru-RU"/>
    </w:rPr>
  </w:style>
  <w:style w:type="paragraph" w:styleId="a1" w:customStyle="1">
    <w:name w:val="Стиль для списка"/>
    <w:basedOn w:val="a6"/>
    <w:link w:val="ac"/>
    <w:uiPriority w:val="99"/>
    <w:rsid w:val="00E348B5"/>
    <w:pPr>
      <w:numPr>
        <w:numId w:val="10"/>
      </w:numPr>
      <w:spacing w:after="0"/>
      <w:contextualSpacing w:val="0"/>
    </w:pPr>
    <w:rPr>
      <w:szCs w:val="20"/>
      <w:lang w:val="ru-RU" w:eastAsia="ru-RU"/>
    </w:rPr>
  </w:style>
  <w:style w:type="character" w:styleId="11" w:customStyle="1">
    <w:name w:val="Стиль основного текста Знак1"/>
    <w:link w:val="a7"/>
    <w:uiPriority w:val="99"/>
    <w:locked/>
    <w:rsid w:val="00E348B5"/>
    <w:rPr>
      <w:rFonts w:ascii="Times New Roman" w:hAnsi="Times New Roman" w:eastAsia="MS Mincho"/>
      <w:sz w:val="28"/>
      <w:lang w:val="ru-RU" w:eastAsia="ru-RU"/>
    </w:rPr>
  </w:style>
  <w:style w:type="character" w:styleId="hps" w:customStyle="1">
    <w:name w:val="hps"/>
    <w:uiPriority w:val="99"/>
    <w:rsid w:val="00E348B5"/>
    <w:rPr>
      <w:rFonts w:cs="Times New Roman"/>
    </w:rPr>
  </w:style>
  <w:style w:type="character" w:styleId="shorttext" w:customStyle="1">
    <w:name w:val="short_text"/>
    <w:uiPriority w:val="99"/>
    <w:rsid w:val="00E348B5"/>
    <w:rPr>
      <w:rFonts w:cs="Times New Roman"/>
    </w:rPr>
  </w:style>
  <w:style w:type="paragraph" w:styleId="a3" w:customStyle="1">
    <w:name w:val="Перелік"/>
    <w:link w:val="ad"/>
    <w:uiPriority w:val="99"/>
    <w:rsid w:val="00054DEF"/>
    <w:pPr>
      <w:numPr>
        <w:numId w:val="9"/>
      </w:numPr>
      <w:tabs>
        <w:tab w:val="num" w:pos="993"/>
      </w:tabs>
      <w:spacing w:before="60" w:after="120"/>
      <w:ind w:firstLine="709"/>
      <w:contextualSpacing/>
      <w:jc w:val="both"/>
    </w:pPr>
    <w:rPr>
      <w:rFonts w:ascii="Times New Roman" w:hAnsi="Times New Roman"/>
      <w:sz w:val="28"/>
      <w:lang w:eastAsia="ru-RU"/>
    </w:rPr>
  </w:style>
  <w:style w:type="paragraph" w:styleId="ae">
    <w:name w:val="header"/>
    <w:basedOn w:val="a6"/>
    <w:link w:val="af"/>
    <w:uiPriority w:val="99"/>
    <w:rsid w:val="00BF0379"/>
    <w:pPr>
      <w:tabs>
        <w:tab w:val="center" w:pos="4677"/>
        <w:tab w:val="right" w:pos="9355"/>
      </w:tabs>
      <w:spacing w:after="0"/>
    </w:pPr>
  </w:style>
  <w:style w:type="character" w:styleId="af" w:customStyle="1">
    <w:name w:val="Верхній колонтитул Знак"/>
    <w:link w:val="ae"/>
    <w:uiPriority w:val="99"/>
    <w:locked/>
    <w:rsid w:val="00BF0379"/>
    <w:rPr>
      <w:rFonts w:ascii="Times New Roman" w:hAnsi="Times New Roman" w:cs="Times New Roman"/>
      <w:sz w:val="28"/>
    </w:rPr>
  </w:style>
  <w:style w:type="character" w:styleId="ac" w:customStyle="1">
    <w:name w:val="Стиль для списка Знак"/>
    <w:link w:val="a1"/>
    <w:uiPriority w:val="99"/>
    <w:locked/>
    <w:rsid w:val="00E348B5"/>
    <w:rPr>
      <w:rFonts w:ascii="Times New Roman" w:hAnsi="Times New Roman" w:cs="Times New Roman"/>
      <w:sz w:val="20"/>
      <w:szCs w:val="20"/>
      <w:lang w:val="ru-RU" w:eastAsia="ru-RU"/>
    </w:rPr>
  </w:style>
  <w:style w:type="character" w:styleId="ad" w:customStyle="1">
    <w:name w:val="Перелік Знак"/>
    <w:link w:val="a3"/>
    <w:uiPriority w:val="99"/>
    <w:locked/>
    <w:rsid w:val="00054DEF"/>
    <w:rPr>
      <w:rFonts w:ascii="Times New Roman" w:hAnsi="Times New Roman" w:cs="Times New Roman"/>
      <w:sz w:val="20"/>
      <w:szCs w:val="20"/>
      <w:lang w:val="uk-UA" w:eastAsia="ru-RU" w:bidi="ar-SA"/>
    </w:rPr>
  </w:style>
  <w:style w:type="paragraph" w:styleId="af0">
    <w:name w:val="footer"/>
    <w:basedOn w:val="a6"/>
    <w:link w:val="af1"/>
    <w:uiPriority w:val="99"/>
    <w:rsid w:val="00BF0379"/>
    <w:pPr>
      <w:tabs>
        <w:tab w:val="center" w:pos="4677"/>
        <w:tab w:val="right" w:pos="9355"/>
      </w:tabs>
      <w:spacing w:after="0"/>
    </w:pPr>
  </w:style>
  <w:style w:type="character" w:styleId="af1" w:customStyle="1">
    <w:name w:val="Нижній колонтитул Знак"/>
    <w:link w:val="af0"/>
    <w:uiPriority w:val="99"/>
    <w:locked/>
    <w:rsid w:val="00BF0379"/>
    <w:rPr>
      <w:rFonts w:ascii="Times New Roman" w:hAnsi="Times New Roman" w:cs="Times New Roman"/>
      <w:sz w:val="28"/>
    </w:rPr>
  </w:style>
  <w:style w:type="paragraph" w:styleId="HTML">
    <w:name w:val="HTML Preformatted"/>
    <w:basedOn w:val="a6"/>
    <w:link w:val="HTML0"/>
    <w:uiPriority w:val="99"/>
    <w:semiHidden/>
    <w:rsid w:val="00BF03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styleId="HTML0" w:customStyle="1">
    <w:name w:val="Стандартний HTML Знак"/>
    <w:link w:val="HTML"/>
    <w:uiPriority w:val="99"/>
    <w:semiHidden/>
    <w:locked/>
    <w:rsid w:val="00BF0379"/>
    <w:rPr>
      <w:rFonts w:ascii="Courier New" w:hAnsi="Courier New" w:cs="Courier New"/>
      <w:sz w:val="20"/>
      <w:szCs w:val="20"/>
    </w:rPr>
  </w:style>
  <w:style w:type="paragraph" w:styleId="af2" w:customStyle="1">
    <w:name w:val="Код"/>
    <w:link w:val="af3"/>
    <w:uiPriority w:val="99"/>
    <w:rsid w:val="00CB3942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60" w:after="120"/>
      <w:ind w:firstLine="709"/>
      <w:contextualSpacing/>
    </w:pPr>
    <w:rPr>
      <w:rFonts w:ascii="Courier New" w:hAnsi="Courier New" w:cs="Courier New"/>
      <w:noProof/>
      <w:sz w:val="24"/>
    </w:rPr>
  </w:style>
  <w:style w:type="character" w:styleId="af3" w:customStyle="1">
    <w:name w:val="Код Знак"/>
    <w:link w:val="af2"/>
    <w:uiPriority w:val="99"/>
    <w:locked/>
    <w:rsid w:val="00CB3942"/>
    <w:rPr>
      <w:rFonts w:ascii="Courier New" w:hAnsi="Courier New" w:cs="Courier New"/>
      <w:noProof/>
      <w:sz w:val="24"/>
      <w:lang w:val="uk-UA" w:eastAsia="uk-UA" w:bidi="ar-SA"/>
    </w:rPr>
  </w:style>
  <w:style w:type="paragraph" w:styleId="af4">
    <w:name w:val="Balloon Text"/>
    <w:basedOn w:val="a6"/>
    <w:link w:val="af5"/>
    <w:uiPriority w:val="99"/>
    <w:semiHidden/>
    <w:rsid w:val="004C0605"/>
    <w:pPr>
      <w:spacing w:after="0"/>
    </w:pPr>
    <w:rPr>
      <w:rFonts w:ascii="Tahoma" w:hAnsi="Tahoma" w:cs="Tahoma"/>
      <w:sz w:val="16"/>
      <w:szCs w:val="16"/>
    </w:rPr>
  </w:style>
  <w:style w:type="character" w:styleId="af5" w:customStyle="1">
    <w:name w:val="Текст у виносці Знак"/>
    <w:link w:val="af4"/>
    <w:uiPriority w:val="99"/>
    <w:semiHidden/>
    <w:locked/>
    <w:rsid w:val="004C0605"/>
    <w:rPr>
      <w:rFonts w:ascii="Tahoma" w:hAnsi="Tahoma" w:cs="Tahoma"/>
      <w:sz w:val="16"/>
      <w:szCs w:val="16"/>
    </w:rPr>
  </w:style>
  <w:style w:type="paragraph" w:styleId="af6" w:customStyle="1">
    <w:name w:val="Рисунок"/>
    <w:next w:val="a"/>
    <w:link w:val="af7"/>
    <w:uiPriority w:val="99"/>
    <w:rsid w:val="00E61002"/>
    <w:pPr>
      <w:spacing w:before="240" w:after="120"/>
      <w:jc w:val="center"/>
    </w:pPr>
    <w:rPr>
      <w:rFonts w:ascii="Times New Roman" w:hAnsi="Times New Roman"/>
      <w:noProof/>
      <w:sz w:val="28"/>
      <w:szCs w:val="22"/>
    </w:rPr>
  </w:style>
  <w:style w:type="paragraph" w:styleId="a" w:customStyle="1">
    <w:name w:val="Підпис під рисунком"/>
    <w:next w:val="a7"/>
    <w:link w:val="af8"/>
    <w:uiPriority w:val="99"/>
    <w:rsid w:val="00D55DD1"/>
    <w:pPr>
      <w:numPr>
        <w:ilvl w:val="1"/>
        <w:numId w:val="14"/>
      </w:numPr>
      <w:spacing w:after="240"/>
      <w:jc w:val="center"/>
      <w:outlineLvl w:val="1"/>
    </w:pPr>
    <w:rPr>
      <w:rFonts w:ascii="Times New Roman" w:hAnsi="Times New Roman"/>
      <w:noProof/>
      <w:sz w:val="28"/>
      <w:szCs w:val="22"/>
    </w:rPr>
  </w:style>
  <w:style w:type="character" w:styleId="af7" w:customStyle="1">
    <w:name w:val="Рисунок Знак"/>
    <w:link w:val="af6"/>
    <w:uiPriority w:val="99"/>
    <w:locked/>
    <w:rsid w:val="00E61002"/>
    <w:rPr>
      <w:rFonts w:ascii="Times New Roman" w:hAnsi="Times New Roman" w:cs="Times New Roman"/>
      <w:noProof/>
      <w:sz w:val="22"/>
      <w:szCs w:val="22"/>
      <w:lang w:val="uk-UA" w:eastAsia="uk-UA" w:bidi="ar-SA"/>
    </w:rPr>
  </w:style>
  <w:style w:type="paragraph" w:styleId="af9">
    <w:name w:val="List Paragraph"/>
    <w:basedOn w:val="a6"/>
    <w:link w:val="afa"/>
    <w:uiPriority w:val="99"/>
    <w:qFormat/>
    <w:rsid w:val="00CB0C76"/>
    <w:pPr>
      <w:ind w:left="720"/>
    </w:pPr>
  </w:style>
  <w:style w:type="character" w:styleId="af8" w:customStyle="1">
    <w:name w:val="Підпис під рисунком Знак"/>
    <w:link w:val="a"/>
    <w:uiPriority w:val="99"/>
    <w:locked/>
    <w:rsid w:val="00D55DD1"/>
    <w:rPr>
      <w:rFonts w:ascii="Times New Roman" w:hAnsi="Times New Roman" w:cs="Times New Roman"/>
      <w:noProof/>
      <w:sz w:val="22"/>
      <w:szCs w:val="22"/>
      <w:lang w:val="uk-UA" w:eastAsia="uk-UA" w:bidi="ar-SA"/>
    </w:rPr>
  </w:style>
  <w:style w:type="paragraph" w:styleId="a2" w:customStyle="1">
    <w:name w:val="Лістинга заголовок"/>
    <w:next w:val="af2"/>
    <w:link w:val="afb"/>
    <w:uiPriority w:val="99"/>
    <w:rsid w:val="00FE5D6B"/>
    <w:pPr>
      <w:numPr>
        <w:ilvl w:val="1"/>
        <w:numId w:val="18"/>
      </w:numPr>
      <w:spacing w:before="120" w:after="60"/>
      <w:outlineLvl w:val="1"/>
    </w:pPr>
    <w:rPr>
      <w:rFonts w:ascii="Times New Roman" w:hAnsi="Times New Roman"/>
      <w:sz w:val="28"/>
      <w:szCs w:val="22"/>
    </w:rPr>
  </w:style>
  <w:style w:type="character" w:styleId="afa" w:customStyle="1">
    <w:name w:val="Абзац списку Знак"/>
    <w:link w:val="af9"/>
    <w:uiPriority w:val="99"/>
    <w:locked/>
    <w:rsid w:val="00CB0C76"/>
    <w:rPr>
      <w:rFonts w:ascii="Times New Roman" w:hAnsi="Times New Roman" w:cs="Times New Roman"/>
      <w:sz w:val="28"/>
    </w:rPr>
  </w:style>
  <w:style w:type="character" w:styleId="afb" w:customStyle="1">
    <w:name w:val="Лістинга заголовок Знак"/>
    <w:link w:val="a2"/>
    <w:uiPriority w:val="99"/>
    <w:locked/>
    <w:rsid w:val="00FE5D6B"/>
    <w:rPr>
      <w:rFonts w:ascii="Times New Roman" w:hAnsi="Times New Roman" w:cs="Times New Roman"/>
      <w:sz w:val="22"/>
      <w:szCs w:val="22"/>
      <w:lang w:val="uk-UA" w:eastAsia="uk-UA" w:bidi="ar-SA"/>
    </w:rPr>
  </w:style>
  <w:style w:type="paragraph" w:styleId="a0" w:customStyle="1">
    <w:name w:val="Нумерований перелік"/>
    <w:link w:val="afc"/>
    <w:uiPriority w:val="99"/>
    <w:rsid w:val="006D6782"/>
    <w:pPr>
      <w:numPr>
        <w:numId w:val="20"/>
      </w:numPr>
      <w:tabs>
        <w:tab w:val="left" w:pos="737"/>
      </w:tabs>
      <w:spacing w:before="120" w:after="120"/>
      <w:contextualSpacing/>
    </w:pPr>
    <w:rPr>
      <w:rFonts w:ascii="Times New Roman" w:hAnsi="Times New Roman" w:eastAsia="MS Mincho"/>
      <w:sz w:val="28"/>
      <w:szCs w:val="28"/>
      <w:lang w:eastAsia="ru-RU"/>
    </w:rPr>
  </w:style>
  <w:style w:type="character" w:styleId="afc" w:customStyle="1">
    <w:name w:val="Нумерований перелік Знак"/>
    <w:link w:val="a0"/>
    <w:uiPriority w:val="99"/>
    <w:locked/>
    <w:rsid w:val="006D6782"/>
    <w:rPr>
      <w:rFonts w:ascii="Times New Roman" w:hAnsi="Times New Roman" w:eastAsia="MS Mincho" w:cs="Times New Roman"/>
      <w:sz w:val="28"/>
      <w:szCs w:val="28"/>
      <w:lang w:val="uk-UA" w:eastAsia="ru-RU" w:bidi="ar-SA"/>
    </w:rPr>
  </w:style>
  <w:style w:type="paragraph" w:styleId="12" w:customStyle="1">
    <w:name w:val="Заголовок1"/>
    <w:basedOn w:val="a0"/>
    <w:link w:val="afd"/>
    <w:uiPriority w:val="99"/>
    <w:rsid w:val="0059322B"/>
    <w:pPr>
      <w:numPr>
        <w:numId w:val="0"/>
      </w:numPr>
      <w:spacing w:before="360" w:after="240"/>
      <w:jc w:val="center"/>
    </w:pPr>
    <w:rPr>
      <w:b/>
      <w:caps/>
    </w:rPr>
  </w:style>
  <w:style w:type="paragraph" w:styleId="41">
    <w:name w:val="List 4"/>
    <w:basedOn w:val="a6"/>
    <w:link w:val="42"/>
    <w:uiPriority w:val="99"/>
    <w:rsid w:val="00792F58"/>
    <w:pPr>
      <w:spacing w:after="0"/>
      <w:ind w:left="1132" w:hanging="283"/>
    </w:pPr>
    <w:rPr>
      <w:szCs w:val="20"/>
      <w:lang w:val="ru-RU" w:eastAsia="ru-RU"/>
    </w:rPr>
  </w:style>
  <w:style w:type="character" w:styleId="afd" w:customStyle="1">
    <w:name w:val="Заголовок Знак"/>
    <w:link w:val="12"/>
    <w:uiPriority w:val="99"/>
    <w:locked/>
    <w:rsid w:val="0059322B"/>
    <w:rPr>
      <w:rFonts w:ascii="Times New Roman" w:hAnsi="Times New Roman" w:eastAsia="MS Mincho" w:cs="Times New Roman"/>
      <w:b/>
      <w:caps/>
      <w:sz w:val="28"/>
      <w:szCs w:val="28"/>
      <w:lang w:val="ru-RU" w:eastAsia="ru-RU" w:bidi="ar-SA"/>
    </w:rPr>
  </w:style>
  <w:style w:type="paragraph" w:styleId="a5" w:customStyle="1">
    <w:name w:val="Джерела посилання"/>
    <w:basedOn w:val="41"/>
    <w:link w:val="afe"/>
    <w:uiPriority w:val="99"/>
    <w:rsid w:val="00792F58"/>
    <w:pPr>
      <w:numPr>
        <w:numId w:val="24"/>
      </w:numPr>
    </w:pPr>
    <w:rPr>
      <w:lang w:val="uk-UA"/>
    </w:rPr>
  </w:style>
  <w:style w:type="character" w:styleId="42" w:customStyle="1">
    <w:name w:val="Список 4 Знак"/>
    <w:link w:val="41"/>
    <w:uiPriority w:val="99"/>
    <w:locked/>
    <w:rsid w:val="00792F58"/>
    <w:rPr>
      <w:rFonts w:ascii="Times New Roman" w:hAnsi="Times New Roman" w:cs="Times New Roman"/>
      <w:sz w:val="20"/>
      <w:szCs w:val="20"/>
      <w:lang w:val="ru-RU" w:eastAsia="ru-RU"/>
    </w:rPr>
  </w:style>
  <w:style w:type="character" w:styleId="afe" w:customStyle="1">
    <w:name w:val="Джерела посилання Знак"/>
    <w:link w:val="a5"/>
    <w:uiPriority w:val="99"/>
    <w:locked/>
    <w:rsid w:val="00792F58"/>
    <w:rPr>
      <w:rFonts w:ascii="Times New Roman" w:hAnsi="Times New Roman" w:cs="Times New Roman"/>
      <w:sz w:val="20"/>
      <w:szCs w:val="20"/>
      <w:lang w:val="ru-RU" w:eastAsia="ru-RU"/>
    </w:rPr>
  </w:style>
  <w:style w:type="paragraph" w:styleId="aff" w:customStyle="1">
    <w:name w:val="СтильПодрисуночной подписи"/>
    <w:uiPriority w:val="99"/>
    <w:rsid w:val="00850349"/>
    <w:pPr>
      <w:spacing w:before="120" w:after="360"/>
      <w:ind w:left="1134" w:right="1134"/>
      <w:jc w:val="center"/>
    </w:pPr>
    <w:rPr>
      <w:rFonts w:ascii="Times New Roman" w:hAnsi="Times New Roman" w:eastAsia="MS Mincho" w:cs="Arial"/>
      <w:sz w:val="28"/>
      <w:szCs w:val="28"/>
      <w:lang w:val="ru-RU" w:eastAsia="ru-RU"/>
    </w:rPr>
  </w:style>
  <w:style w:type="paragraph" w:styleId="a4" w:customStyle="1">
    <w:name w:val="Подрисуночная"/>
    <w:basedOn w:val="2"/>
    <w:uiPriority w:val="99"/>
    <w:rsid w:val="00850349"/>
    <w:pPr>
      <w:numPr>
        <w:ilvl w:val="0"/>
        <w:numId w:val="25"/>
      </w:numPr>
      <w:contextualSpacing w:val="0"/>
      <w:jc w:val="center"/>
    </w:pPr>
    <w:rPr>
      <w:rFonts w:eastAsia="SimSun"/>
      <w:b w:val="0"/>
      <w:bCs w:val="0"/>
      <w:szCs w:val="28"/>
      <w:lang w:val="ru-RU" w:eastAsia="ru-RU"/>
    </w:rPr>
  </w:style>
  <w:style w:type="table" w:styleId="aff0">
    <w:name w:val="Table Grid"/>
    <w:basedOn w:val="a9"/>
    <w:uiPriority w:val="99"/>
    <w:locked/>
    <w:rsid w:val="00311DF5"/>
    <w:pPr>
      <w:spacing w:after="60"/>
      <w:ind w:firstLine="709"/>
      <w:contextualSpacing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bce" w:customStyle="1">
    <w:name w:val="hbce"/>
    <w:basedOn w:val="a6"/>
    <w:uiPriority w:val="99"/>
    <w:rsid w:val="005F5ECF"/>
    <w:rPr>
      <w:lang w:val="en-US"/>
    </w:rPr>
  </w:style>
  <w:style w:type="paragraph" w:styleId="13">
    <w:name w:val="toc 1"/>
    <w:basedOn w:val="a6"/>
    <w:next w:val="a6"/>
    <w:uiPriority w:val="39"/>
    <w:unhideWhenUsed/>
    <w:rsid w:val="6B809FC7"/>
    <w:pPr>
      <w:spacing w:after="100"/>
    </w:pPr>
  </w:style>
  <w:style w:type="character" w:styleId="aff1">
    <w:name w:val="Hyperlink"/>
    <w:uiPriority w:val="99"/>
    <w:unhideWhenUsed/>
    <w:rPr>
      <w:color w:val="0000FF"/>
      <w:u w:val="single"/>
    </w:rPr>
  </w:style>
  <w:style w:type="character" w:styleId="aff2">
    <w:name w:val="Unresolved Mention"/>
    <w:uiPriority w:val="99"/>
    <w:semiHidden/>
    <w:unhideWhenUsed/>
    <w:rsid w:val="003F79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7180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80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80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80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0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9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16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1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23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9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5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22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1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96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0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03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3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7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0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63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0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1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1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8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openxmlformats.org/officeDocument/2006/relationships/header" Target="header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14" /><Relationship Type="http://schemas.openxmlformats.org/officeDocument/2006/relationships/image" Target="/media/image4.png" Id="rId1008664553" /><Relationship Type="http://schemas.openxmlformats.org/officeDocument/2006/relationships/image" Target="/media/image5.png" Id="rId2065165225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system32\&#1064;&#1072;&#1073;&#1083;&#1086;&#1085;%20&#1079;&#1074;&#1110;&#1090;&#1091;%20&#1079;%20&#1083;&#1072;&#1073;&#1086;&#1088;&#1072;&#1090;&#1086;&#1088;&#1085;&#1086;&#1111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Шаблон звіту з лабораторної.dotx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Ярослав Автомеенко</dc:creator>
  <keywords/>
  <dc:description/>
  <lastModifiedBy>Ярослав Автомієнко</lastModifiedBy>
  <revision>20</revision>
  <dcterms:created xsi:type="dcterms:W3CDTF">2022-10-15T16:35:00.0000000Z</dcterms:created>
  <dcterms:modified xsi:type="dcterms:W3CDTF">2025-11-05T11:44:14.3915842Z</dcterms:modified>
</coreProperties>
</file>